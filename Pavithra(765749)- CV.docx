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2C60B" w14:textId="7F271923" w:rsidR="005A41B2" w:rsidRDefault="00796A33" w:rsidP="005A41B2">
      <w:pPr>
        <w:pStyle w:val="Name"/>
        <w:rPr>
          <w:sz w:val="24"/>
          <w:szCs w:val="24"/>
        </w:rPr>
      </w:pPr>
      <w:sdt>
        <w:sdtPr>
          <w:rPr>
            <w:sz w:val="24"/>
            <w:szCs w:val="24"/>
          </w:rPr>
          <w:alias w:val="Your Name"/>
          <w:tag w:val=""/>
          <w:id w:val="-574512284"/>
          <w:placeholder>
            <w:docPart w:val="6260EA02474F473094161357D83BA2D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0E1A67">
            <w:rPr>
              <w:sz w:val="24"/>
              <w:szCs w:val="24"/>
            </w:rPr>
            <w:t>PAVITHRA Eswaramoorthi</w:t>
          </w:r>
          <w:r w:rsidR="00D56376">
            <w:rPr>
              <w:sz w:val="24"/>
              <w:szCs w:val="24"/>
            </w:rPr>
            <w:t xml:space="preserve"> </w:t>
          </w:r>
        </w:sdtContent>
      </w:sdt>
      <w:r w:rsidR="00070002" w:rsidRPr="006820A4">
        <w:rPr>
          <w:sz w:val="24"/>
          <w:szCs w:val="24"/>
        </w:rPr>
        <w:t>(</w:t>
      </w:r>
      <w:r w:rsidR="000E1A67">
        <w:rPr>
          <w:sz w:val="24"/>
          <w:szCs w:val="24"/>
        </w:rPr>
        <w:t>765749</w:t>
      </w:r>
      <w:r w:rsidR="00070002" w:rsidRPr="006820A4">
        <w:rPr>
          <w:sz w:val="24"/>
          <w:szCs w:val="24"/>
        </w:rPr>
        <w:t>)</w:t>
      </w:r>
    </w:p>
    <w:p w14:paraId="3C08520D" w14:textId="77777777" w:rsidR="005A41B2" w:rsidRDefault="005A41B2" w:rsidP="005A41B2">
      <w:pPr>
        <w:pStyle w:val="ListParagraph"/>
        <w:numPr>
          <w:ilvl w:val="0"/>
          <w:numId w:val="9"/>
        </w:num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</w:t>
      </w:r>
      <w:r w:rsidRPr="00A36967">
        <w:rPr>
          <w:rFonts w:cs="Calibri"/>
          <w:sz w:val="24"/>
          <w:szCs w:val="24"/>
        </w:rPr>
        <w:t xml:space="preserve"> years of experience in Full stack Web Application Development</w:t>
      </w:r>
    </w:p>
    <w:p w14:paraId="26409C09" w14:textId="77777777" w:rsidR="005A41B2" w:rsidRPr="00A36967" w:rsidRDefault="005A41B2" w:rsidP="005A41B2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</w:p>
    <w:p w14:paraId="17AEBA8C" w14:textId="77777777" w:rsidR="005A41B2" w:rsidRPr="006820A4" w:rsidRDefault="005A41B2" w:rsidP="005A41B2">
      <w:pPr>
        <w:pStyle w:val="ListParagraph"/>
        <w:numPr>
          <w:ilvl w:val="0"/>
          <w:numId w:val="9"/>
        </w:num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Hands on experience in HTML, CSS, Angular framework, React, Python(Flask and Django- Web Application Framework), Machine learning</w:t>
      </w:r>
    </w:p>
    <w:p w14:paraId="253745F5" w14:textId="77777777" w:rsidR="005A41B2" w:rsidRPr="006820A4" w:rsidRDefault="005A41B2" w:rsidP="005A41B2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</w:p>
    <w:p w14:paraId="54838B37" w14:textId="77777777" w:rsidR="005A41B2" w:rsidRPr="00D56376" w:rsidRDefault="005A41B2" w:rsidP="005A41B2">
      <w:pPr>
        <w:pStyle w:val="ListParagraph"/>
        <w:numPr>
          <w:ilvl w:val="0"/>
          <w:numId w:val="9"/>
        </w:num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Proficient</w:t>
      </w:r>
      <w:r w:rsidRPr="006820A4">
        <w:rPr>
          <w:rFonts w:cs="Calibri"/>
          <w:sz w:val="24"/>
          <w:szCs w:val="24"/>
        </w:rPr>
        <w:t xml:space="preserve"> knowledge in </w:t>
      </w:r>
      <w:r>
        <w:rPr>
          <w:rFonts w:cs="Calibri"/>
          <w:sz w:val="24"/>
          <w:szCs w:val="24"/>
        </w:rPr>
        <w:t>Angular framework</w:t>
      </w:r>
      <w:r w:rsidRPr="006820A4">
        <w:rPr>
          <w:rFonts w:cs="Calibri"/>
          <w:sz w:val="24"/>
          <w:szCs w:val="24"/>
        </w:rPr>
        <w:t xml:space="preserve"> and </w:t>
      </w:r>
      <w:r>
        <w:rPr>
          <w:rFonts w:cs="Calibri"/>
          <w:sz w:val="24"/>
          <w:szCs w:val="24"/>
        </w:rPr>
        <w:t>Python programming language</w:t>
      </w:r>
    </w:p>
    <w:p w14:paraId="55809432" w14:textId="77777777" w:rsidR="005A41B2" w:rsidRPr="000452CD" w:rsidRDefault="005A41B2" w:rsidP="005A41B2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</w:p>
    <w:p w14:paraId="40C22C7D" w14:textId="5AD143E9" w:rsidR="005A41B2" w:rsidRDefault="005A41B2" w:rsidP="005A41B2">
      <w:pPr>
        <w:pStyle w:val="ListParagraph"/>
        <w:numPr>
          <w:ilvl w:val="0"/>
          <w:numId w:val="9"/>
        </w:num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Smart-worker</w:t>
      </w:r>
      <w:r w:rsidRPr="006820A4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fast-learner, team player, technically strong and flexible to learn </w:t>
      </w:r>
      <w:r w:rsidRPr="006820A4">
        <w:rPr>
          <w:rFonts w:cs="Calibri"/>
          <w:sz w:val="24"/>
          <w:szCs w:val="24"/>
        </w:rPr>
        <w:t xml:space="preserve">new </w:t>
      </w:r>
      <w:r>
        <w:rPr>
          <w:rFonts w:cs="Calibri"/>
          <w:sz w:val="24"/>
          <w:szCs w:val="24"/>
        </w:rPr>
        <w:t>technologies</w:t>
      </w:r>
    </w:p>
    <w:p w14:paraId="5C33B745" w14:textId="77777777" w:rsidR="007B09B4" w:rsidRPr="007B09B4" w:rsidRDefault="007B09B4" w:rsidP="007B09B4">
      <w:pPr>
        <w:pStyle w:val="ListParagraph"/>
        <w:rPr>
          <w:rFonts w:cs="Calibri"/>
          <w:sz w:val="24"/>
          <w:szCs w:val="24"/>
        </w:rPr>
      </w:pPr>
    </w:p>
    <w:p w14:paraId="29271A96" w14:textId="0880613D" w:rsidR="007B09B4" w:rsidRDefault="007B09B4" w:rsidP="007B09B4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  <w:r w:rsidRPr="006820A4">
        <w:rPr>
          <w:rFonts w:cs="Calibri"/>
          <w:b/>
          <w:sz w:val="24"/>
          <w:szCs w:val="24"/>
        </w:rPr>
        <w:t xml:space="preserve">Responsibilities </w:t>
      </w:r>
      <w:proofErr w:type="gramStart"/>
      <w:r w:rsidR="009A3566" w:rsidRPr="006820A4">
        <w:rPr>
          <w:rFonts w:cs="Calibri"/>
          <w:b/>
          <w:sz w:val="24"/>
          <w:szCs w:val="24"/>
        </w:rPr>
        <w:t>Handled</w:t>
      </w:r>
      <w:r w:rsidR="009A3566">
        <w:rPr>
          <w:rFonts w:cs="Calibri"/>
          <w:b/>
          <w:sz w:val="24"/>
          <w:szCs w:val="24"/>
        </w:rPr>
        <w:t>:</w:t>
      </w:r>
      <w:r w:rsidR="00687A65">
        <w:rPr>
          <w:rFonts w:cs="Calibri"/>
          <w:sz w:val="24"/>
          <w:szCs w:val="24"/>
        </w:rPr>
        <w:t xml:space="preserve"> C</w:t>
      </w:r>
      <w:r w:rsidR="009A3566" w:rsidRPr="006820A4">
        <w:rPr>
          <w:rFonts w:cs="Calibri"/>
          <w:sz w:val="24"/>
          <w:szCs w:val="24"/>
        </w:rPr>
        <w:t>oding</w:t>
      </w:r>
      <w:proofErr w:type="gramEnd"/>
      <w:r w:rsidRPr="006820A4">
        <w:rPr>
          <w:rFonts w:cs="Calibri"/>
          <w:sz w:val="24"/>
          <w:szCs w:val="24"/>
        </w:rPr>
        <w:t xml:space="preserve">, </w:t>
      </w:r>
      <w:r>
        <w:rPr>
          <w:rFonts w:cs="Calibri"/>
          <w:sz w:val="24"/>
          <w:szCs w:val="24"/>
        </w:rPr>
        <w:t>Uni</w:t>
      </w:r>
      <w:r w:rsidR="006F3A34">
        <w:rPr>
          <w:rFonts w:cs="Calibri"/>
          <w:sz w:val="24"/>
          <w:szCs w:val="24"/>
        </w:rPr>
        <w:t>t Testing</w:t>
      </w:r>
      <w:r>
        <w:rPr>
          <w:rFonts w:cs="Calibri"/>
          <w:sz w:val="24"/>
          <w:szCs w:val="24"/>
        </w:rPr>
        <w:t xml:space="preserve">, </w:t>
      </w:r>
      <w:r w:rsidRPr="006820A4">
        <w:rPr>
          <w:rFonts w:cs="Calibri"/>
          <w:sz w:val="24"/>
          <w:szCs w:val="24"/>
        </w:rPr>
        <w:t>Documentation</w:t>
      </w:r>
    </w:p>
    <w:p w14:paraId="50CB9553" w14:textId="2D2C800C" w:rsidR="007B09B4" w:rsidRDefault="007B09B4" w:rsidP="007B09B4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sz w:val="24"/>
          <w:szCs w:val="24"/>
        </w:rPr>
      </w:pPr>
    </w:p>
    <w:p w14:paraId="75C5F0AD" w14:textId="1AB0E4B3" w:rsidR="00512B10" w:rsidRDefault="007B09B4" w:rsidP="007B09B4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b/>
          <w:color w:val="418AB3" w:themeColor="accent1"/>
          <w:sz w:val="24"/>
          <w:szCs w:val="24"/>
        </w:rPr>
      </w:pPr>
      <w:r w:rsidRPr="007B09B4">
        <w:rPr>
          <w:rFonts w:cs="Calibri"/>
          <w:b/>
          <w:color w:val="418AB3" w:themeColor="accent1"/>
          <w:sz w:val="24"/>
          <w:szCs w:val="24"/>
        </w:rPr>
        <w:t>WORK HISTORY</w:t>
      </w:r>
    </w:p>
    <w:p w14:paraId="0F426FDC" w14:textId="77777777" w:rsidR="00512B10" w:rsidRDefault="00512B10" w:rsidP="007B09B4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b/>
          <w:color w:val="418AB3" w:themeColor="accent1"/>
          <w:sz w:val="24"/>
          <w:szCs w:val="24"/>
        </w:rPr>
      </w:pPr>
    </w:p>
    <w:tbl>
      <w:tblPr>
        <w:tblW w:w="0" w:type="auto"/>
        <w:tblInd w:w="671" w:type="dxa"/>
        <w:tblLook w:val="04A0" w:firstRow="1" w:lastRow="0" w:firstColumn="1" w:lastColumn="0" w:noHBand="0" w:noVBand="1"/>
      </w:tblPr>
      <w:tblGrid>
        <w:gridCol w:w="3835"/>
        <w:gridCol w:w="5399"/>
      </w:tblGrid>
      <w:tr w:rsidR="00512B10" w:rsidRPr="006820A4" w14:paraId="3F56E001" w14:textId="77777777" w:rsidTr="00512B10">
        <w:trPr>
          <w:trHeight w:val="255"/>
        </w:trPr>
        <w:tc>
          <w:tcPr>
            <w:tcW w:w="3835" w:type="dxa"/>
          </w:tcPr>
          <w:p w14:paraId="48A30A9E" w14:textId="4353C029" w:rsidR="00512B10" w:rsidRPr="00114AC3" w:rsidRDefault="00512B10" w:rsidP="00332AF0">
            <w:pPr>
              <w:pStyle w:val="Resume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Jan 2019 - Jun 2019</w:t>
            </w:r>
          </w:p>
        </w:tc>
        <w:tc>
          <w:tcPr>
            <w:tcW w:w="5399" w:type="dxa"/>
          </w:tcPr>
          <w:p w14:paraId="58482A84" w14:textId="77777777" w:rsidR="00512B10" w:rsidRPr="006F3A34" w:rsidRDefault="00512B10" w:rsidP="00512B10">
            <w:pPr>
              <w:tabs>
                <w:tab w:val="left" w:pos="9360"/>
              </w:tabs>
              <w:autoSpaceDE w:val="0"/>
              <w:autoSpaceDN w:val="0"/>
              <w:spacing w:before="60" w:after="0" w:line="240" w:lineRule="auto"/>
              <w:rPr>
                <w:rFonts w:cs="Calibri"/>
                <w:color w:val="auto"/>
                <w:sz w:val="24"/>
                <w:szCs w:val="24"/>
              </w:rPr>
            </w:pPr>
            <w:r w:rsidRPr="006F3A34">
              <w:rPr>
                <w:rFonts w:cs="Calibri"/>
                <w:color w:val="auto"/>
                <w:sz w:val="24"/>
                <w:szCs w:val="24"/>
              </w:rPr>
              <w:t>COGNIZANT TECHNOLOGY SOLUTIONS, COIMBATORE</w:t>
            </w:r>
          </w:p>
          <w:p w14:paraId="4355ADF1" w14:textId="77777777" w:rsidR="00512B10" w:rsidRDefault="00512B10" w:rsidP="00512B10">
            <w:pPr>
              <w:tabs>
                <w:tab w:val="left" w:pos="9360"/>
              </w:tabs>
              <w:autoSpaceDE w:val="0"/>
              <w:autoSpaceDN w:val="0"/>
              <w:spacing w:before="60" w:after="0" w:line="240" w:lineRule="auto"/>
              <w:rPr>
                <w:rFonts w:cs="Calibri"/>
                <w:color w:val="auto"/>
                <w:sz w:val="24"/>
                <w:szCs w:val="24"/>
              </w:rPr>
            </w:pPr>
            <w:r w:rsidRPr="006F3A34">
              <w:rPr>
                <w:rFonts w:cs="Calibri"/>
                <w:color w:val="auto"/>
                <w:sz w:val="24"/>
                <w:szCs w:val="24"/>
              </w:rPr>
              <w:t>Position: Intern</w:t>
            </w:r>
          </w:p>
          <w:p w14:paraId="31DB263E" w14:textId="53D8E854" w:rsidR="006F3A34" w:rsidRPr="006F3A34" w:rsidRDefault="006F3A34" w:rsidP="00512B10">
            <w:pPr>
              <w:tabs>
                <w:tab w:val="left" w:pos="9360"/>
              </w:tabs>
              <w:autoSpaceDE w:val="0"/>
              <w:autoSpaceDN w:val="0"/>
              <w:spacing w:before="60" w:after="0" w:line="240" w:lineRule="auto"/>
              <w:rPr>
                <w:sz w:val="24"/>
                <w:szCs w:val="24"/>
              </w:rPr>
            </w:pPr>
          </w:p>
        </w:tc>
      </w:tr>
      <w:tr w:rsidR="00512B10" w:rsidRPr="006820A4" w14:paraId="76D6DDBD" w14:textId="77777777" w:rsidTr="00512B10">
        <w:trPr>
          <w:trHeight w:val="311"/>
        </w:trPr>
        <w:tc>
          <w:tcPr>
            <w:tcW w:w="3835" w:type="dxa"/>
          </w:tcPr>
          <w:p w14:paraId="02DC6B25" w14:textId="3602234E" w:rsidR="00512B10" w:rsidRPr="00114AC3" w:rsidRDefault="00512B10" w:rsidP="00332AF0">
            <w:pPr>
              <w:pStyle w:val="Resume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 2019 – Jul 2020</w:t>
            </w:r>
          </w:p>
        </w:tc>
        <w:tc>
          <w:tcPr>
            <w:tcW w:w="5399" w:type="dxa"/>
          </w:tcPr>
          <w:p w14:paraId="1B3B7C67" w14:textId="77777777" w:rsidR="00512B10" w:rsidRPr="006F3A34" w:rsidRDefault="00512B10" w:rsidP="00512B10">
            <w:pPr>
              <w:tabs>
                <w:tab w:val="left" w:pos="9360"/>
              </w:tabs>
              <w:autoSpaceDE w:val="0"/>
              <w:autoSpaceDN w:val="0"/>
              <w:spacing w:before="60" w:after="0" w:line="240" w:lineRule="auto"/>
              <w:rPr>
                <w:rFonts w:cs="Calibri"/>
                <w:color w:val="auto"/>
                <w:sz w:val="24"/>
                <w:szCs w:val="24"/>
              </w:rPr>
            </w:pPr>
            <w:r w:rsidRPr="006F3A34">
              <w:rPr>
                <w:rFonts w:cs="Calibri"/>
                <w:color w:val="auto"/>
                <w:sz w:val="24"/>
                <w:szCs w:val="24"/>
              </w:rPr>
              <w:t>COGNIZANT TECHNOLOGY SOLUTIONS, COIMBATORE</w:t>
            </w:r>
          </w:p>
          <w:p w14:paraId="6FE6FC85" w14:textId="77777777" w:rsidR="00512B10" w:rsidRDefault="00512B10" w:rsidP="00512B10">
            <w:pPr>
              <w:pStyle w:val="ResumeText"/>
              <w:rPr>
                <w:rFonts w:cs="Calibri"/>
                <w:color w:val="auto"/>
                <w:sz w:val="24"/>
                <w:szCs w:val="24"/>
              </w:rPr>
            </w:pPr>
            <w:r w:rsidRPr="006F3A34">
              <w:rPr>
                <w:rFonts w:cs="Calibri"/>
                <w:color w:val="auto"/>
                <w:sz w:val="24"/>
                <w:szCs w:val="24"/>
              </w:rPr>
              <w:t>Position: Programmer Analyst Trainee</w:t>
            </w:r>
          </w:p>
          <w:p w14:paraId="5D0729AE" w14:textId="48FEBEB5" w:rsidR="006F3A34" w:rsidRPr="006820A4" w:rsidRDefault="006F3A34" w:rsidP="00512B10">
            <w:pPr>
              <w:pStyle w:val="ResumeText"/>
              <w:rPr>
                <w:sz w:val="24"/>
                <w:szCs w:val="24"/>
              </w:rPr>
            </w:pPr>
          </w:p>
        </w:tc>
      </w:tr>
      <w:tr w:rsidR="00512B10" w14:paraId="7A2539C9" w14:textId="77777777" w:rsidTr="00512B10">
        <w:trPr>
          <w:trHeight w:val="311"/>
        </w:trPr>
        <w:tc>
          <w:tcPr>
            <w:tcW w:w="3835" w:type="dxa"/>
          </w:tcPr>
          <w:p w14:paraId="2C059139" w14:textId="1E9F51F1" w:rsidR="00512B10" w:rsidRPr="00114AC3" w:rsidRDefault="00512B10" w:rsidP="00332AF0">
            <w:pPr>
              <w:pStyle w:val="ResumeTex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 2020 – Till Present</w:t>
            </w:r>
          </w:p>
        </w:tc>
        <w:tc>
          <w:tcPr>
            <w:tcW w:w="5399" w:type="dxa"/>
          </w:tcPr>
          <w:p w14:paraId="4A6ACC48" w14:textId="77777777" w:rsidR="00512B10" w:rsidRPr="006F3A34" w:rsidRDefault="00512B10" w:rsidP="00512B10">
            <w:pPr>
              <w:tabs>
                <w:tab w:val="left" w:pos="9360"/>
              </w:tabs>
              <w:autoSpaceDE w:val="0"/>
              <w:autoSpaceDN w:val="0"/>
              <w:spacing w:before="60" w:after="0" w:line="240" w:lineRule="auto"/>
              <w:rPr>
                <w:rFonts w:cs="Calibri"/>
                <w:color w:val="auto"/>
                <w:sz w:val="24"/>
                <w:szCs w:val="24"/>
              </w:rPr>
            </w:pPr>
            <w:r w:rsidRPr="006F3A34">
              <w:rPr>
                <w:rFonts w:cs="Calibri"/>
                <w:color w:val="auto"/>
                <w:sz w:val="24"/>
                <w:szCs w:val="24"/>
              </w:rPr>
              <w:t>COGNIZANT TECHNOLOGY SOLUTIONS, COIMBATORE</w:t>
            </w:r>
          </w:p>
          <w:p w14:paraId="6CA11165" w14:textId="6E8B75A7" w:rsidR="00512B10" w:rsidRDefault="00512B10" w:rsidP="00512B10">
            <w:pPr>
              <w:tabs>
                <w:tab w:val="left" w:pos="9360"/>
              </w:tabs>
              <w:autoSpaceDE w:val="0"/>
              <w:autoSpaceDN w:val="0"/>
              <w:spacing w:before="60" w:after="0" w:line="240" w:lineRule="auto"/>
              <w:rPr>
                <w:sz w:val="24"/>
                <w:szCs w:val="24"/>
              </w:rPr>
            </w:pPr>
            <w:r w:rsidRPr="006F3A34">
              <w:rPr>
                <w:rFonts w:cs="Calibri"/>
                <w:color w:val="auto"/>
                <w:sz w:val="24"/>
                <w:szCs w:val="24"/>
              </w:rPr>
              <w:t>Position: Programmer Analyst</w:t>
            </w:r>
            <w:r w:rsidRPr="00512B10">
              <w:rPr>
                <w:rFonts w:cs="Calibri"/>
                <w:color w:val="auto"/>
                <w:sz w:val="24"/>
                <w:szCs w:val="24"/>
              </w:rPr>
              <w:t xml:space="preserve">  </w:t>
            </w:r>
          </w:p>
        </w:tc>
      </w:tr>
    </w:tbl>
    <w:p w14:paraId="6633D1F9" w14:textId="3020019A" w:rsidR="00512B10" w:rsidRPr="007B09B4" w:rsidRDefault="00512B10" w:rsidP="00512B10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b/>
          <w:color w:val="auto"/>
          <w:sz w:val="24"/>
          <w:szCs w:val="24"/>
        </w:rPr>
      </w:pPr>
    </w:p>
    <w:p w14:paraId="1E943D94" w14:textId="1D88F90F" w:rsidR="007B09B4" w:rsidRDefault="009545B6" w:rsidP="007B09B4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b/>
          <w:color w:val="418AB3" w:themeColor="accent1"/>
          <w:sz w:val="24"/>
          <w:szCs w:val="24"/>
        </w:rPr>
      </w:pPr>
      <w:r>
        <w:rPr>
          <w:rFonts w:cs="Calibri"/>
          <w:b/>
          <w:color w:val="418AB3" w:themeColor="accent1"/>
          <w:sz w:val="24"/>
          <w:szCs w:val="24"/>
        </w:rPr>
        <w:t>SKILLS</w:t>
      </w:r>
    </w:p>
    <w:p w14:paraId="679D97B2" w14:textId="77777777" w:rsidR="007B09B4" w:rsidRDefault="007B09B4" w:rsidP="007B09B4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b/>
          <w:color w:val="418AB3" w:themeColor="accent1"/>
          <w:sz w:val="24"/>
          <w:szCs w:val="24"/>
        </w:rPr>
      </w:pPr>
    </w:p>
    <w:tbl>
      <w:tblPr>
        <w:tblW w:w="0" w:type="auto"/>
        <w:tblInd w:w="671" w:type="dxa"/>
        <w:tblLook w:val="04A0" w:firstRow="1" w:lastRow="0" w:firstColumn="1" w:lastColumn="0" w:noHBand="0" w:noVBand="1"/>
      </w:tblPr>
      <w:tblGrid>
        <w:gridCol w:w="3759"/>
        <w:gridCol w:w="4256"/>
      </w:tblGrid>
      <w:tr w:rsidR="007B09B4" w:rsidRPr="006820A4" w14:paraId="5D783E0C" w14:textId="77777777" w:rsidTr="00512B10">
        <w:trPr>
          <w:trHeight w:val="254"/>
        </w:trPr>
        <w:tc>
          <w:tcPr>
            <w:tcW w:w="3759" w:type="dxa"/>
          </w:tcPr>
          <w:p w14:paraId="2CB87F9A" w14:textId="0072A084" w:rsidR="007B09B4" w:rsidRPr="00114AC3" w:rsidRDefault="007B09B4" w:rsidP="00114AC3">
            <w:pPr>
              <w:pStyle w:val="ResumeText"/>
              <w:rPr>
                <w:b/>
                <w:sz w:val="24"/>
                <w:szCs w:val="24"/>
              </w:rPr>
            </w:pPr>
            <w:r w:rsidRPr="00114AC3">
              <w:rPr>
                <w:b/>
                <w:sz w:val="24"/>
                <w:szCs w:val="24"/>
              </w:rPr>
              <w:t>Operating Systems</w:t>
            </w:r>
            <w:r w:rsidR="00114AC3" w:rsidRPr="00114AC3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256" w:type="dxa"/>
          </w:tcPr>
          <w:p w14:paraId="3D03FFC7" w14:textId="6F29D60F" w:rsidR="007B09B4" w:rsidRPr="006820A4" w:rsidRDefault="007B09B4" w:rsidP="00332AF0">
            <w:pPr>
              <w:pStyle w:val="ResumeText"/>
              <w:rPr>
                <w:sz w:val="24"/>
                <w:szCs w:val="24"/>
              </w:rPr>
            </w:pPr>
            <w:r w:rsidRPr="006820A4">
              <w:rPr>
                <w:sz w:val="24"/>
                <w:szCs w:val="24"/>
              </w:rPr>
              <w:t>Windows</w:t>
            </w:r>
            <w:r>
              <w:rPr>
                <w:sz w:val="24"/>
                <w:szCs w:val="24"/>
              </w:rPr>
              <w:t xml:space="preserve"> </w:t>
            </w:r>
            <w:r w:rsidRPr="006820A4">
              <w:rPr>
                <w:sz w:val="24"/>
                <w:szCs w:val="24"/>
              </w:rPr>
              <w:t>7,</w:t>
            </w:r>
            <w:r>
              <w:rPr>
                <w:sz w:val="24"/>
                <w:szCs w:val="24"/>
              </w:rPr>
              <w:t>8,10</w:t>
            </w:r>
          </w:p>
        </w:tc>
      </w:tr>
      <w:tr w:rsidR="007B09B4" w:rsidRPr="006820A4" w14:paraId="0867E90A" w14:textId="77777777" w:rsidTr="00512B10">
        <w:trPr>
          <w:trHeight w:val="311"/>
        </w:trPr>
        <w:tc>
          <w:tcPr>
            <w:tcW w:w="3759" w:type="dxa"/>
          </w:tcPr>
          <w:p w14:paraId="68F13A82" w14:textId="77777777" w:rsidR="007B09B4" w:rsidRPr="00114AC3" w:rsidRDefault="007B09B4" w:rsidP="00332AF0">
            <w:pPr>
              <w:pStyle w:val="ResumeText"/>
              <w:rPr>
                <w:b/>
                <w:sz w:val="24"/>
                <w:szCs w:val="24"/>
              </w:rPr>
            </w:pPr>
            <w:r w:rsidRPr="00114AC3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4256" w:type="dxa"/>
          </w:tcPr>
          <w:p w14:paraId="095E7980" w14:textId="77777777" w:rsidR="007B09B4" w:rsidRPr="006820A4" w:rsidRDefault="007B09B4" w:rsidP="00332AF0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Core Java, Python</w:t>
            </w:r>
          </w:p>
        </w:tc>
      </w:tr>
      <w:tr w:rsidR="007B09B4" w14:paraId="230D3F5A" w14:textId="77777777" w:rsidTr="00512B10">
        <w:trPr>
          <w:trHeight w:val="311"/>
        </w:trPr>
        <w:tc>
          <w:tcPr>
            <w:tcW w:w="3759" w:type="dxa"/>
          </w:tcPr>
          <w:p w14:paraId="1563C754" w14:textId="77777777" w:rsidR="007B09B4" w:rsidRPr="00114AC3" w:rsidRDefault="007B09B4" w:rsidP="00332AF0">
            <w:pPr>
              <w:pStyle w:val="ResumeText"/>
              <w:rPr>
                <w:b/>
                <w:sz w:val="24"/>
                <w:szCs w:val="24"/>
              </w:rPr>
            </w:pPr>
            <w:r w:rsidRPr="00114AC3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4256" w:type="dxa"/>
          </w:tcPr>
          <w:p w14:paraId="2FE298D0" w14:textId="77777777" w:rsidR="007B09B4" w:rsidRDefault="007B09B4" w:rsidP="00332AF0">
            <w:pPr>
              <w:pStyle w:val="Resum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 DB, MY-SQL</w:t>
            </w:r>
          </w:p>
        </w:tc>
      </w:tr>
      <w:tr w:rsidR="007B09B4" w:rsidRPr="006820A4" w14:paraId="468DC062" w14:textId="77777777" w:rsidTr="00512B10">
        <w:trPr>
          <w:trHeight w:val="382"/>
        </w:trPr>
        <w:tc>
          <w:tcPr>
            <w:tcW w:w="3759" w:type="dxa"/>
          </w:tcPr>
          <w:p w14:paraId="4E4426BA" w14:textId="77777777" w:rsidR="007B09B4" w:rsidRPr="00114AC3" w:rsidRDefault="007B09B4" w:rsidP="00332AF0">
            <w:pPr>
              <w:pStyle w:val="ResumeText"/>
              <w:rPr>
                <w:b/>
                <w:sz w:val="24"/>
                <w:szCs w:val="24"/>
              </w:rPr>
            </w:pPr>
            <w:r w:rsidRPr="00114AC3">
              <w:rPr>
                <w:b/>
                <w:sz w:val="24"/>
                <w:szCs w:val="24"/>
              </w:rPr>
              <w:t>Web Technologies</w:t>
            </w:r>
          </w:p>
          <w:p w14:paraId="278E8EE7" w14:textId="77777777" w:rsidR="007B09B4" w:rsidRPr="00114AC3" w:rsidRDefault="007B09B4" w:rsidP="00332AF0">
            <w:pPr>
              <w:pStyle w:val="ResumeText"/>
              <w:rPr>
                <w:b/>
                <w:sz w:val="24"/>
                <w:szCs w:val="24"/>
              </w:rPr>
            </w:pPr>
          </w:p>
        </w:tc>
        <w:tc>
          <w:tcPr>
            <w:tcW w:w="4256" w:type="dxa"/>
          </w:tcPr>
          <w:p w14:paraId="230D0BE3" w14:textId="77777777" w:rsidR="007B09B4" w:rsidRPr="006820A4" w:rsidRDefault="007B09B4" w:rsidP="00332AF0">
            <w:pPr>
              <w:pStyle w:val="ResumeText"/>
              <w:rPr>
                <w:sz w:val="24"/>
                <w:szCs w:val="24"/>
              </w:rPr>
            </w:pPr>
            <w:r w:rsidRPr="006820A4">
              <w:rPr>
                <w:sz w:val="24"/>
                <w:szCs w:val="24"/>
              </w:rPr>
              <w:t>HTML</w:t>
            </w:r>
            <w:r>
              <w:rPr>
                <w:sz w:val="24"/>
                <w:szCs w:val="24"/>
              </w:rPr>
              <w:t>, CSS, JS, Bootstrap, Angular, React</w:t>
            </w:r>
          </w:p>
        </w:tc>
      </w:tr>
      <w:tr w:rsidR="007B09B4" w:rsidRPr="006820A4" w14:paraId="22108FDC" w14:textId="77777777" w:rsidTr="00512B10">
        <w:trPr>
          <w:trHeight w:val="382"/>
        </w:trPr>
        <w:tc>
          <w:tcPr>
            <w:tcW w:w="3759" w:type="dxa"/>
          </w:tcPr>
          <w:p w14:paraId="471A3CED" w14:textId="77777777" w:rsidR="007B09B4" w:rsidRPr="00114AC3" w:rsidRDefault="007B09B4" w:rsidP="00332AF0">
            <w:pPr>
              <w:pStyle w:val="ResumeText"/>
              <w:rPr>
                <w:b/>
                <w:sz w:val="24"/>
                <w:szCs w:val="24"/>
              </w:rPr>
            </w:pPr>
            <w:r w:rsidRPr="00114AC3">
              <w:rPr>
                <w:b/>
                <w:sz w:val="24"/>
                <w:szCs w:val="24"/>
              </w:rPr>
              <w:t>Source Control</w:t>
            </w:r>
          </w:p>
        </w:tc>
        <w:tc>
          <w:tcPr>
            <w:tcW w:w="4256" w:type="dxa"/>
          </w:tcPr>
          <w:p w14:paraId="54A03B52" w14:textId="77777777" w:rsidR="007B09B4" w:rsidRPr="006820A4" w:rsidRDefault="007B09B4" w:rsidP="00332AF0">
            <w:pPr>
              <w:pStyle w:val="ResumeText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</w:t>
            </w:r>
            <w:proofErr w:type="spellEnd"/>
          </w:p>
        </w:tc>
      </w:tr>
    </w:tbl>
    <w:p w14:paraId="4B6CEC77" w14:textId="7747E7B9" w:rsidR="007B09B4" w:rsidRDefault="007B09B4" w:rsidP="007B09B4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b/>
          <w:color w:val="418AB3" w:themeColor="accent1"/>
          <w:sz w:val="24"/>
          <w:szCs w:val="24"/>
        </w:rPr>
      </w:pPr>
    </w:p>
    <w:p w14:paraId="3B4BFEA6" w14:textId="148C5636" w:rsidR="009545B6" w:rsidRDefault="009545B6" w:rsidP="00194205">
      <w:pPr>
        <w:tabs>
          <w:tab w:val="left" w:pos="9360"/>
        </w:tabs>
        <w:autoSpaceDE w:val="0"/>
        <w:autoSpaceDN w:val="0"/>
        <w:spacing w:before="60" w:after="0" w:line="240" w:lineRule="auto"/>
        <w:rPr>
          <w:rFonts w:cs="Calibri"/>
          <w:b/>
          <w:color w:val="418AB3" w:themeColor="accent1"/>
          <w:sz w:val="24"/>
          <w:szCs w:val="24"/>
        </w:rPr>
      </w:pPr>
      <w:r>
        <w:rPr>
          <w:rFonts w:cs="Calibri"/>
          <w:b/>
          <w:color w:val="418AB3" w:themeColor="accent1"/>
          <w:sz w:val="24"/>
          <w:szCs w:val="24"/>
        </w:rPr>
        <w:lastRenderedPageBreak/>
        <w:t>WORK EXPERIENCE</w:t>
      </w:r>
    </w:p>
    <w:p w14:paraId="66D423FD" w14:textId="77777777" w:rsidR="00194205" w:rsidRDefault="00194205" w:rsidP="00194205">
      <w:pPr>
        <w:tabs>
          <w:tab w:val="left" w:pos="9360"/>
        </w:tabs>
        <w:autoSpaceDE w:val="0"/>
        <w:autoSpaceDN w:val="0"/>
        <w:spacing w:before="60" w:after="0" w:line="240" w:lineRule="auto"/>
        <w:rPr>
          <w:b/>
          <w:sz w:val="24"/>
          <w:szCs w:val="24"/>
          <w:u w:val="single"/>
        </w:rPr>
      </w:pPr>
    </w:p>
    <w:p w14:paraId="122BAE74" w14:textId="2EA2EC32" w:rsidR="009545B6" w:rsidRPr="009545B6" w:rsidRDefault="009545B6" w:rsidP="009545B6">
      <w:pPr>
        <w:pStyle w:val="ListParagraph"/>
        <w:numPr>
          <w:ilvl w:val="0"/>
          <w:numId w:val="15"/>
        </w:numPr>
        <w:rPr>
          <w:b/>
          <w:sz w:val="24"/>
          <w:szCs w:val="24"/>
          <w:u w:val="single"/>
        </w:rPr>
      </w:pPr>
      <w:r w:rsidRPr="009545B6">
        <w:rPr>
          <w:b/>
          <w:sz w:val="24"/>
          <w:szCs w:val="24"/>
          <w:u w:val="single"/>
        </w:rPr>
        <w:t>Kimberly Clark Corporation</w:t>
      </w:r>
    </w:p>
    <w:p w14:paraId="429D7BCB" w14:textId="77777777" w:rsidR="009545B6" w:rsidRDefault="009545B6" w:rsidP="009545B6">
      <w:pPr>
        <w:ind w:left="1440"/>
        <w:rPr>
          <w:sz w:val="24"/>
          <w:szCs w:val="24"/>
        </w:rPr>
      </w:pPr>
      <w:r w:rsidRPr="009545B6">
        <w:rPr>
          <w:sz w:val="24"/>
          <w:szCs w:val="24"/>
        </w:rPr>
        <w:t>Duration: September 2019 to March 2020</w:t>
      </w:r>
    </w:p>
    <w:p w14:paraId="613CD989" w14:textId="4330CFB7" w:rsidR="009545B6" w:rsidRPr="006820A4" w:rsidRDefault="009545B6" w:rsidP="009545B6">
      <w:pPr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Role</w:t>
      </w:r>
      <w:r w:rsidRPr="006820A4">
        <w:rPr>
          <w:sz w:val="24"/>
          <w:szCs w:val="24"/>
        </w:rPr>
        <w:t>: Devel</w:t>
      </w:r>
      <w:r>
        <w:rPr>
          <w:sz w:val="24"/>
          <w:szCs w:val="24"/>
        </w:rPr>
        <w:t>oper</w:t>
      </w:r>
    </w:p>
    <w:p w14:paraId="76723C26" w14:textId="13D5BE18" w:rsidR="009545B6" w:rsidRDefault="009545B6" w:rsidP="009545B6">
      <w:pPr>
        <w:spacing w:before="100" w:beforeAutospacing="1" w:after="100" w:afterAutospacing="1"/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Client</w:t>
      </w:r>
      <w:r w:rsidRPr="006820A4">
        <w:rPr>
          <w:sz w:val="24"/>
          <w:szCs w:val="24"/>
        </w:rPr>
        <w:t>:</w:t>
      </w:r>
      <w:r>
        <w:rPr>
          <w:sz w:val="24"/>
          <w:szCs w:val="24"/>
        </w:rPr>
        <w:t xml:space="preserve"> Kimberly Clark Corporation</w:t>
      </w:r>
      <w:r>
        <w:rPr>
          <w:sz w:val="24"/>
          <w:szCs w:val="24"/>
        </w:rPr>
        <w:tab/>
      </w:r>
    </w:p>
    <w:p w14:paraId="177A86C7" w14:textId="77777777" w:rsidR="009545B6" w:rsidRDefault="009545B6" w:rsidP="009545B6">
      <w:pPr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>Technology: Angular, Jasmine karma – Unit Testing</w:t>
      </w:r>
      <w:r w:rsidRPr="006820A4">
        <w:rPr>
          <w:sz w:val="24"/>
          <w:szCs w:val="24"/>
        </w:rPr>
        <w:t xml:space="preserve">     </w:t>
      </w:r>
    </w:p>
    <w:p w14:paraId="52913544" w14:textId="77777777" w:rsidR="009545B6" w:rsidRDefault="009545B6" w:rsidP="009545B6">
      <w:pPr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>Contribution:</w:t>
      </w:r>
    </w:p>
    <w:p w14:paraId="447F1D82" w14:textId="62599ED9" w:rsidR="00AD6E5C" w:rsidRDefault="009545B6" w:rsidP="001D7BDA">
      <w:pPr>
        <w:pStyle w:val="ListParagraph"/>
        <w:numPr>
          <w:ilvl w:val="0"/>
          <w:numId w:val="14"/>
        </w:numPr>
        <w:spacing w:before="100" w:beforeAutospacing="1" w:after="100" w:afterAutospacing="1"/>
        <w:ind w:left="2160"/>
        <w:rPr>
          <w:sz w:val="24"/>
          <w:szCs w:val="24"/>
        </w:rPr>
      </w:pPr>
      <w:r w:rsidRPr="00194205">
        <w:rPr>
          <w:sz w:val="24"/>
          <w:szCs w:val="24"/>
        </w:rPr>
        <w:t>Unit testing in Angular using Jasmine Karma</w:t>
      </w:r>
    </w:p>
    <w:p w14:paraId="232FE737" w14:textId="77777777" w:rsidR="00194205" w:rsidRDefault="00194205" w:rsidP="00194205">
      <w:pPr>
        <w:pStyle w:val="ListParagraph"/>
        <w:spacing w:before="100" w:beforeAutospacing="1" w:after="100" w:afterAutospacing="1"/>
        <w:ind w:left="2160"/>
        <w:rPr>
          <w:sz w:val="24"/>
          <w:szCs w:val="24"/>
        </w:rPr>
      </w:pPr>
    </w:p>
    <w:p w14:paraId="61AEE7BA" w14:textId="41D1FCB2" w:rsidR="00512B10" w:rsidRDefault="00512B10" w:rsidP="00512B1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512B10">
        <w:rPr>
          <w:b/>
          <w:sz w:val="24"/>
          <w:szCs w:val="24"/>
          <w:u w:val="single"/>
        </w:rPr>
        <w:t>Content Orchestration</w:t>
      </w:r>
    </w:p>
    <w:p w14:paraId="7FDF7EC1" w14:textId="7EBE3C3C" w:rsidR="00512B10" w:rsidRDefault="00512B10" w:rsidP="00512B10">
      <w:pPr>
        <w:ind w:left="1440"/>
        <w:rPr>
          <w:sz w:val="24"/>
          <w:szCs w:val="24"/>
        </w:rPr>
      </w:pPr>
      <w:r w:rsidRPr="009545B6">
        <w:rPr>
          <w:sz w:val="24"/>
          <w:szCs w:val="24"/>
        </w:rPr>
        <w:t>Duration:</w:t>
      </w:r>
      <w:r w:rsidR="00BB2E14">
        <w:rPr>
          <w:sz w:val="24"/>
          <w:szCs w:val="24"/>
        </w:rPr>
        <w:t xml:space="preserve"> April 2020 to September</w:t>
      </w:r>
      <w:r w:rsidRPr="009545B6">
        <w:rPr>
          <w:sz w:val="24"/>
          <w:szCs w:val="24"/>
        </w:rPr>
        <w:t xml:space="preserve"> 2020</w:t>
      </w:r>
    </w:p>
    <w:p w14:paraId="71F2E095" w14:textId="77777777" w:rsidR="00194205" w:rsidRDefault="00512B10" w:rsidP="00194205">
      <w:pPr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Role</w:t>
      </w:r>
      <w:r w:rsidRPr="006820A4">
        <w:rPr>
          <w:sz w:val="24"/>
          <w:szCs w:val="24"/>
        </w:rPr>
        <w:t>: Devel</w:t>
      </w:r>
      <w:r>
        <w:rPr>
          <w:sz w:val="24"/>
          <w:szCs w:val="24"/>
        </w:rPr>
        <w:t>oper</w:t>
      </w:r>
    </w:p>
    <w:p w14:paraId="1C45CEE1" w14:textId="67A9A384" w:rsidR="00512B10" w:rsidRDefault="00512B10" w:rsidP="00194205">
      <w:pPr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Client</w:t>
      </w:r>
      <w:r w:rsidRPr="006820A4">
        <w:rPr>
          <w:sz w:val="24"/>
          <w:szCs w:val="24"/>
        </w:rPr>
        <w:t>:</w:t>
      </w:r>
      <w:r w:rsidR="00BB2E14">
        <w:rPr>
          <w:sz w:val="24"/>
          <w:szCs w:val="24"/>
        </w:rPr>
        <w:t xml:space="preserve"> Cognizant Internal</w:t>
      </w:r>
      <w:r>
        <w:rPr>
          <w:sz w:val="24"/>
          <w:szCs w:val="24"/>
        </w:rPr>
        <w:tab/>
      </w:r>
    </w:p>
    <w:p w14:paraId="3D1E5991" w14:textId="3F62BC55" w:rsidR="00512B10" w:rsidRDefault="00512B10" w:rsidP="00512B10">
      <w:pPr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>Tec</w:t>
      </w:r>
      <w:r w:rsidR="00BB2E14">
        <w:rPr>
          <w:sz w:val="24"/>
          <w:szCs w:val="24"/>
        </w:rPr>
        <w:t>hnology: Machine learning</w:t>
      </w:r>
      <w:r w:rsidR="00755EC0">
        <w:rPr>
          <w:sz w:val="24"/>
          <w:szCs w:val="24"/>
        </w:rPr>
        <w:t>, Angular</w:t>
      </w:r>
    </w:p>
    <w:p w14:paraId="505EE29F" w14:textId="77777777" w:rsidR="00512B10" w:rsidRDefault="00512B10" w:rsidP="00512B10">
      <w:pPr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>Contribution:</w:t>
      </w:r>
    </w:p>
    <w:p w14:paraId="5F57BBF5" w14:textId="49DFDDEC" w:rsidR="009545B6" w:rsidRDefault="00BB2E14" w:rsidP="00E27A6D">
      <w:pPr>
        <w:pStyle w:val="ListParagraph"/>
        <w:numPr>
          <w:ilvl w:val="0"/>
          <w:numId w:val="14"/>
        </w:numPr>
        <w:spacing w:before="100" w:beforeAutospacing="1" w:after="100" w:afterAutospacing="1"/>
        <w:ind w:left="2160"/>
        <w:rPr>
          <w:sz w:val="24"/>
          <w:szCs w:val="24"/>
        </w:rPr>
      </w:pPr>
      <w:r w:rsidRPr="00AD6E5C">
        <w:rPr>
          <w:sz w:val="24"/>
          <w:szCs w:val="24"/>
        </w:rPr>
        <w:t>Analyzed and worked on Machine learning algorithms for various complex problems</w:t>
      </w:r>
    </w:p>
    <w:p w14:paraId="2C5186CB" w14:textId="7E2CE88D" w:rsidR="00755EC0" w:rsidRDefault="00755EC0" w:rsidP="00E27A6D">
      <w:pPr>
        <w:pStyle w:val="ListParagraph"/>
        <w:numPr>
          <w:ilvl w:val="0"/>
          <w:numId w:val="14"/>
        </w:numPr>
        <w:spacing w:before="100" w:beforeAutospacing="1" w:after="100" w:afterAutospacing="1"/>
        <w:ind w:left="2160"/>
        <w:rPr>
          <w:sz w:val="24"/>
          <w:szCs w:val="24"/>
        </w:rPr>
      </w:pPr>
      <w:r>
        <w:rPr>
          <w:sz w:val="24"/>
          <w:szCs w:val="24"/>
        </w:rPr>
        <w:t>Coding</w:t>
      </w:r>
    </w:p>
    <w:p w14:paraId="691AC518" w14:textId="13D431B0" w:rsidR="00AD6E5C" w:rsidRDefault="00755EC0" w:rsidP="00FF7ADC">
      <w:pPr>
        <w:pStyle w:val="ListParagraph"/>
        <w:numPr>
          <w:ilvl w:val="0"/>
          <w:numId w:val="14"/>
        </w:numPr>
        <w:spacing w:before="100" w:beforeAutospacing="1" w:after="100" w:afterAutospacing="1"/>
        <w:ind w:left="2160"/>
        <w:rPr>
          <w:sz w:val="24"/>
          <w:szCs w:val="24"/>
        </w:rPr>
      </w:pPr>
      <w:r w:rsidRPr="00194205">
        <w:rPr>
          <w:sz w:val="24"/>
          <w:szCs w:val="24"/>
        </w:rPr>
        <w:t>Bug Fixing</w:t>
      </w:r>
    </w:p>
    <w:p w14:paraId="4E82D878" w14:textId="77777777" w:rsidR="00194205" w:rsidRDefault="00194205" w:rsidP="00194205">
      <w:pPr>
        <w:pStyle w:val="ListParagraph"/>
        <w:spacing w:before="100" w:beforeAutospacing="1" w:after="100" w:afterAutospacing="1"/>
        <w:ind w:left="2160"/>
        <w:rPr>
          <w:sz w:val="24"/>
          <w:szCs w:val="24"/>
        </w:rPr>
      </w:pPr>
    </w:p>
    <w:p w14:paraId="7FCBE740" w14:textId="3C5CC822" w:rsidR="009545B6" w:rsidRDefault="009545B6" w:rsidP="009545B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proofErr w:type="spellStart"/>
      <w:r w:rsidRPr="009545B6">
        <w:rPr>
          <w:b/>
          <w:sz w:val="24"/>
          <w:szCs w:val="24"/>
          <w:u w:val="single"/>
        </w:rPr>
        <w:t>Thermo</w:t>
      </w:r>
      <w:proofErr w:type="spellEnd"/>
      <w:r w:rsidRPr="009545B6">
        <w:rPr>
          <w:b/>
          <w:sz w:val="24"/>
          <w:szCs w:val="24"/>
          <w:u w:val="single"/>
        </w:rPr>
        <w:t xml:space="preserve"> Fisher CES Digitization</w:t>
      </w:r>
    </w:p>
    <w:p w14:paraId="35EC6826" w14:textId="5CC6CF2C" w:rsidR="009545B6" w:rsidRDefault="009545B6" w:rsidP="009545B6">
      <w:pPr>
        <w:ind w:left="1440"/>
        <w:rPr>
          <w:sz w:val="24"/>
          <w:szCs w:val="24"/>
        </w:rPr>
      </w:pPr>
      <w:r w:rsidRPr="009545B6">
        <w:rPr>
          <w:sz w:val="24"/>
          <w:szCs w:val="24"/>
        </w:rPr>
        <w:t>Duration:</w:t>
      </w:r>
      <w:r w:rsidR="00512B10">
        <w:rPr>
          <w:sz w:val="24"/>
          <w:szCs w:val="24"/>
        </w:rPr>
        <w:t xml:space="preserve"> September 2020 to December</w:t>
      </w:r>
      <w:r w:rsidRPr="009545B6">
        <w:rPr>
          <w:sz w:val="24"/>
          <w:szCs w:val="24"/>
        </w:rPr>
        <w:t xml:space="preserve"> 2020</w:t>
      </w:r>
    </w:p>
    <w:p w14:paraId="551EFE46" w14:textId="77777777" w:rsidR="00194205" w:rsidRDefault="009545B6" w:rsidP="00194205">
      <w:pPr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Role</w:t>
      </w:r>
      <w:r w:rsidRPr="006820A4">
        <w:rPr>
          <w:sz w:val="24"/>
          <w:szCs w:val="24"/>
        </w:rPr>
        <w:t>: Devel</w:t>
      </w:r>
      <w:r>
        <w:rPr>
          <w:sz w:val="24"/>
          <w:szCs w:val="24"/>
        </w:rPr>
        <w:t>oper</w:t>
      </w:r>
    </w:p>
    <w:p w14:paraId="2620D2B0" w14:textId="2FD3382E" w:rsidR="009545B6" w:rsidRDefault="009545B6" w:rsidP="00194205">
      <w:pPr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Client</w:t>
      </w:r>
      <w:r w:rsidRPr="006820A4">
        <w:rPr>
          <w:sz w:val="24"/>
          <w:szCs w:val="24"/>
        </w:rPr>
        <w:t>:</w:t>
      </w:r>
      <w:r w:rsidR="00BB2E14">
        <w:rPr>
          <w:sz w:val="24"/>
          <w:szCs w:val="24"/>
        </w:rPr>
        <w:t xml:space="preserve"> </w:t>
      </w:r>
      <w:proofErr w:type="spellStart"/>
      <w:r w:rsidR="00BB2E14" w:rsidRPr="00DF5382">
        <w:rPr>
          <w:sz w:val="24"/>
          <w:szCs w:val="24"/>
        </w:rPr>
        <w:t>Thermo</w:t>
      </w:r>
      <w:proofErr w:type="spellEnd"/>
      <w:r w:rsidR="00BB2E14" w:rsidRPr="00DF5382">
        <w:rPr>
          <w:sz w:val="24"/>
          <w:szCs w:val="24"/>
        </w:rPr>
        <w:t xml:space="preserve"> Fisher Scientific Inc.</w:t>
      </w:r>
      <w:r>
        <w:rPr>
          <w:sz w:val="24"/>
          <w:szCs w:val="24"/>
        </w:rPr>
        <w:tab/>
      </w:r>
    </w:p>
    <w:p w14:paraId="0696AF63" w14:textId="77777777" w:rsidR="00194205" w:rsidRDefault="009545B6" w:rsidP="009545B6">
      <w:pPr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Technology: </w:t>
      </w:r>
      <w:r w:rsidR="00BB2E14">
        <w:rPr>
          <w:sz w:val="24"/>
          <w:szCs w:val="24"/>
        </w:rPr>
        <w:t>React, Python- Django</w:t>
      </w:r>
    </w:p>
    <w:p w14:paraId="218D138A" w14:textId="4613F479" w:rsidR="009545B6" w:rsidRDefault="009545B6" w:rsidP="009545B6">
      <w:pPr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>Contribution:</w:t>
      </w:r>
    </w:p>
    <w:p w14:paraId="25118553" w14:textId="702419E5" w:rsidR="00BB2E14" w:rsidRDefault="00B354ED" w:rsidP="009545B6">
      <w:pPr>
        <w:pStyle w:val="ListParagraph"/>
        <w:numPr>
          <w:ilvl w:val="0"/>
          <w:numId w:val="14"/>
        </w:numPr>
        <w:spacing w:before="100" w:beforeAutospacing="1" w:after="100" w:afterAutospacing="1"/>
        <w:ind w:left="2160"/>
        <w:rPr>
          <w:sz w:val="24"/>
          <w:szCs w:val="24"/>
        </w:rPr>
      </w:pPr>
      <w:r>
        <w:rPr>
          <w:sz w:val="24"/>
          <w:szCs w:val="24"/>
        </w:rPr>
        <w:t>Requirement gathering and developed front end in React</w:t>
      </w:r>
    </w:p>
    <w:p w14:paraId="209D8E26" w14:textId="55A6BE6E" w:rsidR="00B354ED" w:rsidRDefault="00B354ED" w:rsidP="009545B6">
      <w:pPr>
        <w:pStyle w:val="ListParagraph"/>
        <w:numPr>
          <w:ilvl w:val="0"/>
          <w:numId w:val="14"/>
        </w:numPr>
        <w:spacing w:before="100" w:beforeAutospacing="1" w:after="100" w:afterAutospacing="1"/>
        <w:ind w:left="2160"/>
        <w:rPr>
          <w:sz w:val="24"/>
          <w:szCs w:val="24"/>
        </w:rPr>
      </w:pPr>
      <w:r>
        <w:rPr>
          <w:sz w:val="24"/>
          <w:szCs w:val="24"/>
        </w:rPr>
        <w:t>Developed API for integrating client Code Layer with React UI Layer</w:t>
      </w:r>
    </w:p>
    <w:p w14:paraId="46DA1F02" w14:textId="07A69B34" w:rsidR="00BB2E14" w:rsidRDefault="009545B6" w:rsidP="00215E82">
      <w:pPr>
        <w:pStyle w:val="ListParagraph"/>
        <w:numPr>
          <w:ilvl w:val="0"/>
          <w:numId w:val="14"/>
        </w:numPr>
        <w:spacing w:before="100" w:beforeAutospacing="1" w:after="100" w:afterAutospacing="1"/>
        <w:ind w:left="2160"/>
        <w:rPr>
          <w:sz w:val="24"/>
          <w:szCs w:val="24"/>
        </w:rPr>
      </w:pPr>
      <w:r w:rsidRPr="00AD6E5C">
        <w:rPr>
          <w:sz w:val="24"/>
          <w:szCs w:val="24"/>
        </w:rPr>
        <w:t>Uni</w:t>
      </w:r>
      <w:r w:rsidR="00BB2E14" w:rsidRPr="00AD6E5C">
        <w:rPr>
          <w:sz w:val="24"/>
          <w:szCs w:val="24"/>
        </w:rPr>
        <w:t xml:space="preserve">t testing </w:t>
      </w:r>
    </w:p>
    <w:p w14:paraId="6E8A32B2" w14:textId="207E3EA7" w:rsidR="00AD6E5C" w:rsidRDefault="00EA4AC7" w:rsidP="001A7DC5">
      <w:pPr>
        <w:pStyle w:val="ListParagraph"/>
        <w:numPr>
          <w:ilvl w:val="0"/>
          <w:numId w:val="14"/>
        </w:numPr>
        <w:spacing w:before="100" w:beforeAutospacing="1" w:after="100" w:afterAutospacing="1"/>
        <w:ind w:left="2160"/>
        <w:rPr>
          <w:sz w:val="24"/>
          <w:szCs w:val="24"/>
        </w:rPr>
      </w:pPr>
      <w:r w:rsidRPr="00194205">
        <w:rPr>
          <w:sz w:val="24"/>
          <w:szCs w:val="24"/>
        </w:rPr>
        <w:t>Bug Fixing</w:t>
      </w:r>
    </w:p>
    <w:p w14:paraId="26365965" w14:textId="77777777" w:rsidR="00194205" w:rsidRPr="00194205" w:rsidRDefault="00194205" w:rsidP="00194205">
      <w:pPr>
        <w:pStyle w:val="ListParagraph"/>
        <w:spacing w:before="100" w:beforeAutospacing="1" w:after="100" w:afterAutospacing="1"/>
        <w:ind w:left="2160"/>
        <w:rPr>
          <w:sz w:val="24"/>
          <w:szCs w:val="24"/>
        </w:rPr>
      </w:pPr>
    </w:p>
    <w:p w14:paraId="06F3325B" w14:textId="212C441B" w:rsidR="00BB2E14" w:rsidRPr="00BB2E14" w:rsidRDefault="00BB2E14" w:rsidP="00BB2E14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BB2E14">
        <w:rPr>
          <w:b/>
          <w:sz w:val="24"/>
          <w:szCs w:val="24"/>
          <w:u w:val="single"/>
        </w:rPr>
        <w:t>Service Orchestrator Onboarding Engine</w:t>
      </w:r>
    </w:p>
    <w:p w14:paraId="1E51E228" w14:textId="77777777" w:rsidR="00BB2E14" w:rsidRDefault="00BB2E14" w:rsidP="00BB2E14">
      <w:pPr>
        <w:spacing w:before="100" w:beforeAutospacing="1" w:after="100" w:afterAutospacing="1" w:line="240" w:lineRule="auto"/>
        <w:ind w:left="720" w:firstLine="720"/>
        <w:rPr>
          <w:sz w:val="24"/>
          <w:szCs w:val="24"/>
        </w:rPr>
      </w:pPr>
      <w:r w:rsidRPr="00BB2E14">
        <w:rPr>
          <w:sz w:val="24"/>
          <w:szCs w:val="24"/>
        </w:rPr>
        <w:t xml:space="preserve">Duration: </w:t>
      </w:r>
      <w:r>
        <w:rPr>
          <w:sz w:val="24"/>
          <w:szCs w:val="24"/>
        </w:rPr>
        <w:t>December</w:t>
      </w:r>
      <w:r w:rsidRPr="00BB2E14">
        <w:rPr>
          <w:sz w:val="24"/>
          <w:szCs w:val="24"/>
        </w:rPr>
        <w:t xml:space="preserve"> 2020 to </w:t>
      </w:r>
      <w:r>
        <w:rPr>
          <w:sz w:val="24"/>
          <w:szCs w:val="24"/>
        </w:rPr>
        <w:t>January</w:t>
      </w:r>
      <w:r w:rsidRPr="00BB2E14">
        <w:rPr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 w14:paraId="29926D9E" w14:textId="33AA10C3" w:rsidR="00BB2E14" w:rsidRPr="006820A4" w:rsidRDefault="00BB2E14" w:rsidP="00BB2E14">
      <w:pPr>
        <w:spacing w:before="100" w:beforeAutospacing="1" w:after="100" w:afterAutospacing="1" w:line="240" w:lineRule="auto"/>
        <w:ind w:left="720" w:firstLine="720"/>
        <w:rPr>
          <w:sz w:val="24"/>
          <w:szCs w:val="24"/>
        </w:rPr>
      </w:pPr>
      <w:r w:rsidRPr="0012734F">
        <w:rPr>
          <w:sz w:val="24"/>
          <w:szCs w:val="24"/>
        </w:rPr>
        <w:t>Role</w:t>
      </w:r>
      <w:r w:rsidRPr="006820A4">
        <w:rPr>
          <w:sz w:val="24"/>
          <w:szCs w:val="24"/>
        </w:rPr>
        <w:t>: Devel</w:t>
      </w:r>
      <w:r>
        <w:rPr>
          <w:sz w:val="24"/>
          <w:szCs w:val="24"/>
        </w:rPr>
        <w:t>oper</w:t>
      </w:r>
    </w:p>
    <w:p w14:paraId="7184167E" w14:textId="77777777" w:rsidR="00BB2E14" w:rsidRPr="006820A4" w:rsidRDefault="00BB2E14" w:rsidP="00BB2E14">
      <w:pPr>
        <w:spacing w:before="100" w:beforeAutospacing="1" w:after="100" w:afterAutospacing="1"/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Client</w:t>
      </w:r>
      <w:r w:rsidRPr="006820A4">
        <w:rPr>
          <w:sz w:val="24"/>
          <w:szCs w:val="24"/>
        </w:rPr>
        <w:t>:</w:t>
      </w:r>
      <w:r>
        <w:rPr>
          <w:sz w:val="24"/>
          <w:szCs w:val="24"/>
        </w:rPr>
        <w:t xml:space="preserve"> Cognizant Internal</w:t>
      </w:r>
      <w:r w:rsidRPr="006820A4">
        <w:rPr>
          <w:sz w:val="24"/>
          <w:szCs w:val="24"/>
        </w:rPr>
        <w:t xml:space="preserve">                                            </w:t>
      </w:r>
    </w:p>
    <w:p w14:paraId="735FE6A4" w14:textId="77777777" w:rsidR="00BB2E14" w:rsidRPr="0012734F" w:rsidRDefault="00BB2E14" w:rsidP="00BB2E14">
      <w:pPr>
        <w:spacing w:before="100" w:beforeAutospacing="1" w:after="100" w:afterAutospacing="1"/>
        <w:ind w:left="720" w:firstLine="720"/>
        <w:rPr>
          <w:sz w:val="24"/>
          <w:szCs w:val="24"/>
        </w:rPr>
      </w:pPr>
      <w:r w:rsidRPr="0012734F">
        <w:rPr>
          <w:sz w:val="24"/>
          <w:szCs w:val="24"/>
        </w:rPr>
        <w:t>Technology</w:t>
      </w:r>
      <w:r w:rsidRPr="006820A4">
        <w:rPr>
          <w:sz w:val="24"/>
          <w:szCs w:val="24"/>
        </w:rPr>
        <w:t xml:space="preserve">: </w:t>
      </w:r>
      <w:r>
        <w:rPr>
          <w:sz w:val="24"/>
          <w:szCs w:val="24"/>
        </w:rPr>
        <w:t>Python</w:t>
      </w:r>
      <w:r w:rsidRPr="006820A4">
        <w:rPr>
          <w:sz w:val="24"/>
          <w:szCs w:val="24"/>
        </w:rPr>
        <w:t>, R</w:t>
      </w:r>
      <w:r>
        <w:rPr>
          <w:sz w:val="24"/>
          <w:szCs w:val="24"/>
        </w:rPr>
        <w:t>EST</w:t>
      </w:r>
      <w:r w:rsidRPr="006820A4">
        <w:rPr>
          <w:sz w:val="24"/>
          <w:szCs w:val="24"/>
        </w:rPr>
        <w:t>ful API, Angular, HTML5</w:t>
      </w:r>
    </w:p>
    <w:p w14:paraId="0877CA83" w14:textId="77777777" w:rsidR="00BB2E14" w:rsidRPr="0012734F" w:rsidRDefault="00BB2E14" w:rsidP="00BB2E14">
      <w:pPr>
        <w:spacing w:before="100" w:beforeAutospacing="1" w:after="100" w:afterAutospacing="1"/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Contribution:</w:t>
      </w:r>
    </w:p>
    <w:p w14:paraId="2DFECED9" w14:textId="71C8F58E" w:rsidR="00DF5382" w:rsidRDefault="00DF5382" w:rsidP="00BB2E14">
      <w:pPr>
        <w:pStyle w:val="Heading2"/>
        <w:numPr>
          <w:ilvl w:val="0"/>
          <w:numId w:val="10"/>
        </w:numPr>
        <w:ind w:left="1800"/>
        <w:rPr>
          <w:rFonts w:asciiTheme="minorHAnsi" w:eastAsiaTheme="minorEastAsia" w:hAnsiTheme="minorHAnsi" w:cstheme="minorBidi"/>
          <w:b w:val="0"/>
          <w:bCs w:val="0"/>
          <w:caps w:val="0"/>
          <w:color w:val="595959" w:themeColor="text1" w:themeTint="A6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aps w:val="0"/>
          <w:color w:val="595959" w:themeColor="text1" w:themeTint="A6"/>
          <w:sz w:val="24"/>
          <w:szCs w:val="24"/>
        </w:rPr>
        <w:t>Requirement Analysis</w:t>
      </w:r>
    </w:p>
    <w:p w14:paraId="76A0AD66" w14:textId="7D79354D" w:rsidR="00BB2E14" w:rsidRPr="006820A4" w:rsidRDefault="00BB2E14" w:rsidP="00BB2E14">
      <w:pPr>
        <w:pStyle w:val="Heading2"/>
        <w:numPr>
          <w:ilvl w:val="0"/>
          <w:numId w:val="10"/>
        </w:numPr>
        <w:ind w:left="1800"/>
        <w:rPr>
          <w:rFonts w:asciiTheme="minorHAnsi" w:eastAsiaTheme="minorEastAsia" w:hAnsiTheme="minorHAnsi" w:cstheme="minorBidi"/>
          <w:b w:val="0"/>
          <w:bCs w:val="0"/>
          <w:caps w:val="0"/>
          <w:color w:val="595959" w:themeColor="text1" w:themeTint="A6"/>
          <w:sz w:val="24"/>
          <w:szCs w:val="24"/>
        </w:rPr>
      </w:pPr>
      <w:r w:rsidRPr="006820A4">
        <w:rPr>
          <w:rFonts w:asciiTheme="minorHAnsi" w:eastAsiaTheme="minorEastAsia" w:hAnsiTheme="minorHAnsi" w:cstheme="minorBidi"/>
          <w:b w:val="0"/>
          <w:bCs w:val="0"/>
          <w:caps w:val="0"/>
          <w:color w:val="595959" w:themeColor="text1" w:themeTint="A6"/>
          <w:sz w:val="24"/>
          <w:szCs w:val="24"/>
        </w:rPr>
        <w:t>Coding</w:t>
      </w:r>
    </w:p>
    <w:p w14:paraId="7B2A32C9" w14:textId="6C13C3D5" w:rsidR="00AD6E5C" w:rsidRPr="00194205" w:rsidRDefault="00BB2E14" w:rsidP="00DA423E">
      <w:pPr>
        <w:pStyle w:val="ListParagraph"/>
        <w:numPr>
          <w:ilvl w:val="0"/>
          <w:numId w:val="10"/>
        </w:numPr>
        <w:ind w:left="1800"/>
        <w:rPr>
          <w:b/>
          <w:sz w:val="24"/>
          <w:szCs w:val="24"/>
          <w:u w:val="single"/>
        </w:rPr>
      </w:pPr>
      <w:r w:rsidRPr="00194205">
        <w:rPr>
          <w:sz w:val="24"/>
          <w:szCs w:val="24"/>
        </w:rPr>
        <w:t>Bug Fixing</w:t>
      </w:r>
    </w:p>
    <w:p w14:paraId="4D4CAA14" w14:textId="77777777" w:rsidR="00194205" w:rsidRPr="00194205" w:rsidRDefault="00194205" w:rsidP="00194205">
      <w:pPr>
        <w:pStyle w:val="ListParagraph"/>
        <w:ind w:left="1800"/>
        <w:rPr>
          <w:b/>
          <w:sz w:val="24"/>
          <w:szCs w:val="24"/>
          <w:u w:val="single"/>
        </w:rPr>
      </w:pPr>
    </w:p>
    <w:p w14:paraId="3D0B7DDE" w14:textId="21BC7D2C" w:rsidR="00BB2E14" w:rsidRPr="00BB2E14" w:rsidRDefault="00BB2E14" w:rsidP="00BB2E1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BB2E14">
        <w:rPr>
          <w:b/>
          <w:sz w:val="24"/>
          <w:szCs w:val="24"/>
          <w:u w:val="single"/>
        </w:rPr>
        <w:t xml:space="preserve">ROI Dashboard              </w:t>
      </w:r>
    </w:p>
    <w:p w14:paraId="7F43BC59" w14:textId="20215123" w:rsidR="00BB2E14" w:rsidRPr="00094E88" w:rsidRDefault="00BB2E14" w:rsidP="00D11FC3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BB2E14">
        <w:rPr>
          <w:sz w:val="24"/>
          <w:szCs w:val="24"/>
        </w:rPr>
        <w:t>Duration: January 2021 to March 2021</w:t>
      </w:r>
    </w:p>
    <w:p w14:paraId="649D90B3" w14:textId="5645D68F" w:rsidR="00BB2E14" w:rsidRPr="006820A4" w:rsidRDefault="00BB2E14" w:rsidP="00BB2E14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Technology</w:t>
      </w:r>
      <w:r w:rsidRPr="006820A4">
        <w:rPr>
          <w:sz w:val="24"/>
          <w:szCs w:val="24"/>
        </w:rPr>
        <w:t xml:space="preserve">: </w:t>
      </w:r>
      <w:r>
        <w:rPr>
          <w:sz w:val="24"/>
          <w:szCs w:val="24"/>
        </w:rPr>
        <w:t>Python</w:t>
      </w:r>
      <w:r w:rsidRPr="006820A4">
        <w:rPr>
          <w:sz w:val="24"/>
          <w:szCs w:val="24"/>
        </w:rPr>
        <w:t>, R</w:t>
      </w:r>
      <w:r>
        <w:rPr>
          <w:sz w:val="24"/>
          <w:szCs w:val="24"/>
        </w:rPr>
        <w:t>EST</w:t>
      </w:r>
      <w:r w:rsidRPr="006820A4">
        <w:rPr>
          <w:sz w:val="24"/>
          <w:szCs w:val="24"/>
        </w:rPr>
        <w:t>ful API, Angular, HTML5</w:t>
      </w:r>
    </w:p>
    <w:p w14:paraId="0BC5124D" w14:textId="77777777" w:rsidR="00BB2E14" w:rsidRPr="006820A4" w:rsidRDefault="00BB2E14" w:rsidP="00BB2E14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6820A4">
        <w:rPr>
          <w:sz w:val="24"/>
          <w:szCs w:val="24"/>
        </w:rPr>
        <w:t xml:space="preserve">Client: </w:t>
      </w:r>
      <w:r>
        <w:rPr>
          <w:sz w:val="24"/>
          <w:szCs w:val="24"/>
        </w:rPr>
        <w:t>Cognizant Internal</w:t>
      </w:r>
    </w:p>
    <w:p w14:paraId="347B49E9" w14:textId="77777777" w:rsidR="00BB2E14" w:rsidRPr="0012734F" w:rsidRDefault="00BB2E14" w:rsidP="00D11FC3">
      <w:pPr>
        <w:spacing w:before="100" w:beforeAutospacing="1" w:after="100" w:afterAutospacing="1"/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Contribution:</w:t>
      </w:r>
    </w:p>
    <w:p w14:paraId="57423655" w14:textId="3CD588BD" w:rsidR="00DF5382" w:rsidRDefault="00DF5382" w:rsidP="00D11FC3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Analysis on Requirement</w:t>
      </w:r>
    </w:p>
    <w:p w14:paraId="280BA5F9" w14:textId="66BC0CC1" w:rsidR="00BB2E14" w:rsidRDefault="00BB2E14" w:rsidP="00D11FC3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Developing API using </w:t>
      </w:r>
      <w:r w:rsidRPr="00EA5547">
        <w:rPr>
          <w:sz w:val="24"/>
          <w:szCs w:val="24"/>
        </w:rPr>
        <w:t>Flask - Python based web application framework</w:t>
      </w:r>
    </w:p>
    <w:p w14:paraId="108C266D" w14:textId="6F422B53" w:rsidR="00BB2E14" w:rsidRPr="00194205" w:rsidRDefault="00DF5382" w:rsidP="00E24A5E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left="2160"/>
        <w:rPr>
          <w:b/>
          <w:sz w:val="24"/>
          <w:szCs w:val="24"/>
          <w:u w:val="single"/>
        </w:rPr>
      </w:pPr>
      <w:r w:rsidRPr="00194205">
        <w:rPr>
          <w:sz w:val="24"/>
          <w:szCs w:val="24"/>
        </w:rPr>
        <w:t>Bug Fixing</w:t>
      </w:r>
    </w:p>
    <w:p w14:paraId="60A19A43" w14:textId="77777777" w:rsidR="00194205" w:rsidRPr="00194205" w:rsidRDefault="00194205" w:rsidP="00194205">
      <w:pPr>
        <w:spacing w:before="100" w:beforeAutospacing="1" w:after="100" w:afterAutospacing="1" w:line="240" w:lineRule="auto"/>
        <w:ind w:left="1800"/>
        <w:rPr>
          <w:b/>
          <w:sz w:val="24"/>
          <w:szCs w:val="24"/>
          <w:u w:val="single"/>
        </w:rPr>
      </w:pPr>
    </w:p>
    <w:p w14:paraId="6BAAE469" w14:textId="0F0786D7" w:rsidR="00BB2E14" w:rsidRPr="00FA3991" w:rsidRDefault="00FA3991" w:rsidP="00FA399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FA3991">
        <w:rPr>
          <w:b/>
          <w:sz w:val="24"/>
          <w:szCs w:val="24"/>
          <w:u w:val="single"/>
        </w:rPr>
        <w:t xml:space="preserve"> </w:t>
      </w:r>
      <w:r w:rsidR="00BB2E14" w:rsidRPr="00FA3991">
        <w:rPr>
          <w:b/>
          <w:sz w:val="24"/>
          <w:szCs w:val="24"/>
          <w:u w:val="single"/>
        </w:rPr>
        <w:t>Modular content search engine</w:t>
      </w:r>
    </w:p>
    <w:p w14:paraId="16096E8F" w14:textId="77777777" w:rsidR="00BB2E14" w:rsidRPr="00FA3991" w:rsidRDefault="00BB2E14" w:rsidP="00FA3991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FA3991">
        <w:rPr>
          <w:sz w:val="24"/>
          <w:szCs w:val="24"/>
        </w:rPr>
        <w:t>Duration: April 2021 to June 2021</w:t>
      </w:r>
    </w:p>
    <w:p w14:paraId="02E31255" w14:textId="77777777" w:rsidR="00BB2E14" w:rsidRDefault="00BB2E14" w:rsidP="00FA3991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Role</w:t>
      </w:r>
      <w:r w:rsidRPr="006820A4">
        <w:rPr>
          <w:sz w:val="24"/>
          <w:szCs w:val="24"/>
        </w:rPr>
        <w:t>: Devel</w:t>
      </w:r>
      <w:r>
        <w:rPr>
          <w:sz w:val="24"/>
          <w:szCs w:val="24"/>
        </w:rPr>
        <w:t>oper</w:t>
      </w:r>
    </w:p>
    <w:p w14:paraId="5C430B10" w14:textId="0779FCC2" w:rsidR="00BB2E14" w:rsidRDefault="00BB2E14" w:rsidP="00FA3991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6820A4">
        <w:rPr>
          <w:sz w:val="24"/>
          <w:szCs w:val="24"/>
        </w:rPr>
        <w:t xml:space="preserve">Technology: </w:t>
      </w:r>
      <w:r>
        <w:rPr>
          <w:sz w:val="24"/>
          <w:szCs w:val="24"/>
        </w:rPr>
        <w:t>Python</w:t>
      </w:r>
      <w:r w:rsidRPr="006820A4">
        <w:rPr>
          <w:sz w:val="24"/>
          <w:szCs w:val="24"/>
        </w:rPr>
        <w:t>, R</w:t>
      </w:r>
      <w:r>
        <w:rPr>
          <w:sz w:val="24"/>
          <w:szCs w:val="24"/>
        </w:rPr>
        <w:t>EST</w:t>
      </w:r>
      <w:r w:rsidRPr="006820A4">
        <w:rPr>
          <w:sz w:val="24"/>
          <w:szCs w:val="24"/>
        </w:rPr>
        <w:t>ful API, Angular, HTML5</w:t>
      </w:r>
      <w:r w:rsidR="00DF5382">
        <w:rPr>
          <w:sz w:val="24"/>
          <w:szCs w:val="24"/>
        </w:rPr>
        <w:t>, Machine learning</w:t>
      </w:r>
    </w:p>
    <w:p w14:paraId="130C49E5" w14:textId="77777777" w:rsidR="00BB2E14" w:rsidRPr="006820A4" w:rsidRDefault="00BB2E14" w:rsidP="00FA3991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6820A4">
        <w:rPr>
          <w:sz w:val="24"/>
          <w:szCs w:val="24"/>
        </w:rPr>
        <w:t xml:space="preserve">Client: </w:t>
      </w:r>
      <w:r>
        <w:rPr>
          <w:sz w:val="24"/>
          <w:szCs w:val="24"/>
        </w:rPr>
        <w:t>Cognizant Internal</w:t>
      </w:r>
    </w:p>
    <w:p w14:paraId="77008CE3" w14:textId="77777777" w:rsidR="00BB2E14" w:rsidRPr="006820A4" w:rsidRDefault="00BB2E14" w:rsidP="00FA3991">
      <w:pPr>
        <w:spacing w:before="100" w:beforeAutospacing="1" w:after="100" w:afterAutospacing="1"/>
        <w:ind w:left="1440"/>
        <w:rPr>
          <w:sz w:val="24"/>
          <w:szCs w:val="24"/>
        </w:rPr>
      </w:pPr>
      <w:r w:rsidRPr="006820A4">
        <w:rPr>
          <w:sz w:val="24"/>
          <w:szCs w:val="24"/>
        </w:rPr>
        <w:t xml:space="preserve">Contribution: </w:t>
      </w:r>
    </w:p>
    <w:p w14:paraId="6B29E7B5" w14:textId="6DE24476" w:rsidR="00BB2E14" w:rsidRDefault="00BB2E14" w:rsidP="00FA3991">
      <w:pPr>
        <w:pStyle w:val="ListParagraph"/>
        <w:numPr>
          <w:ilvl w:val="0"/>
          <w:numId w:val="13"/>
        </w:numPr>
        <w:spacing w:before="100" w:beforeAutospacing="1" w:after="100" w:afterAutospacing="1"/>
        <w:ind w:left="2160"/>
        <w:rPr>
          <w:sz w:val="24"/>
          <w:szCs w:val="24"/>
        </w:rPr>
      </w:pPr>
      <w:r w:rsidRPr="006820A4">
        <w:rPr>
          <w:sz w:val="24"/>
          <w:szCs w:val="24"/>
        </w:rPr>
        <w:t>Coding</w:t>
      </w:r>
    </w:p>
    <w:p w14:paraId="41AB05B6" w14:textId="121A23C4" w:rsidR="00BB2E14" w:rsidRPr="006820A4" w:rsidRDefault="00DF5382" w:rsidP="00DF5382">
      <w:pPr>
        <w:pStyle w:val="ListParagraph"/>
        <w:numPr>
          <w:ilvl w:val="0"/>
          <w:numId w:val="13"/>
        </w:numPr>
        <w:spacing w:before="100" w:beforeAutospacing="1" w:after="100" w:afterAutospacing="1"/>
        <w:ind w:left="2160"/>
        <w:rPr>
          <w:sz w:val="24"/>
          <w:szCs w:val="24"/>
        </w:rPr>
      </w:pPr>
      <w:r>
        <w:rPr>
          <w:sz w:val="24"/>
          <w:szCs w:val="24"/>
        </w:rPr>
        <w:t>Integrating machine learning algorithms</w:t>
      </w:r>
    </w:p>
    <w:p w14:paraId="0CF501C8" w14:textId="00A2EDB8" w:rsidR="00662969" w:rsidRPr="00194205" w:rsidRDefault="00DF5382" w:rsidP="00C662C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b/>
          <w:sz w:val="24"/>
          <w:szCs w:val="24"/>
          <w:u w:val="single"/>
        </w:rPr>
      </w:pPr>
      <w:r w:rsidRPr="00194205">
        <w:rPr>
          <w:sz w:val="24"/>
          <w:szCs w:val="24"/>
        </w:rPr>
        <w:t>Bug Fixing</w:t>
      </w:r>
    </w:p>
    <w:p w14:paraId="05865EB9" w14:textId="77777777" w:rsidR="00194205" w:rsidRPr="00194205" w:rsidRDefault="00194205" w:rsidP="00194205">
      <w:pPr>
        <w:pStyle w:val="ListParagraph"/>
        <w:spacing w:before="100" w:beforeAutospacing="1" w:after="100" w:afterAutospacing="1" w:line="240" w:lineRule="auto"/>
        <w:ind w:left="2160"/>
        <w:rPr>
          <w:b/>
          <w:sz w:val="24"/>
          <w:szCs w:val="24"/>
          <w:u w:val="single"/>
        </w:rPr>
      </w:pPr>
    </w:p>
    <w:p w14:paraId="1D8281BC" w14:textId="2DCA8783" w:rsidR="00662969" w:rsidRDefault="00662969" w:rsidP="0066296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Medstar</w:t>
      </w:r>
      <w:proofErr w:type="spellEnd"/>
      <w:r>
        <w:rPr>
          <w:b/>
          <w:sz w:val="24"/>
          <w:szCs w:val="24"/>
          <w:u w:val="single"/>
        </w:rPr>
        <w:t xml:space="preserve"> </w:t>
      </w:r>
    </w:p>
    <w:p w14:paraId="25213FF4" w14:textId="4E7FE8F1" w:rsidR="00662969" w:rsidRPr="00FA3991" w:rsidRDefault="00662969" w:rsidP="00662969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Duration: </w:t>
      </w:r>
      <w:r w:rsidRPr="00FA3991">
        <w:rPr>
          <w:sz w:val="24"/>
          <w:szCs w:val="24"/>
        </w:rPr>
        <w:t xml:space="preserve"> June 2021</w:t>
      </w:r>
    </w:p>
    <w:p w14:paraId="079F3FC6" w14:textId="77777777" w:rsidR="00662969" w:rsidRDefault="00662969" w:rsidP="00662969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12734F">
        <w:rPr>
          <w:sz w:val="24"/>
          <w:szCs w:val="24"/>
        </w:rPr>
        <w:t>Role</w:t>
      </w:r>
      <w:r w:rsidRPr="006820A4">
        <w:rPr>
          <w:sz w:val="24"/>
          <w:szCs w:val="24"/>
        </w:rPr>
        <w:t>: Devel</w:t>
      </w:r>
      <w:r>
        <w:rPr>
          <w:sz w:val="24"/>
          <w:szCs w:val="24"/>
        </w:rPr>
        <w:t>oper</w:t>
      </w:r>
    </w:p>
    <w:p w14:paraId="035E3107" w14:textId="334AB64D" w:rsidR="00662969" w:rsidRDefault="00662969" w:rsidP="00662969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6820A4">
        <w:rPr>
          <w:sz w:val="24"/>
          <w:szCs w:val="24"/>
        </w:rPr>
        <w:t>Technology: HTML5</w:t>
      </w:r>
      <w:r>
        <w:rPr>
          <w:sz w:val="24"/>
          <w:szCs w:val="24"/>
        </w:rPr>
        <w:t>,</w:t>
      </w:r>
      <w:r w:rsidR="00AF3C71">
        <w:rPr>
          <w:sz w:val="24"/>
          <w:szCs w:val="24"/>
        </w:rPr>
        <w:t xml:space="preserve"> </w:t>
      </w:r>
      <w:r>
        <w:rPr>
          <w:sz w:val="24"/>
          <w:szCs w:val="24"/>
        </w:rPr>
        <w:t>CSS,</w:t>
      </w:r>
      <w:r w:rsidR="00AF3C71">
        <w:rPr>
          <w:sz w:val="24"/>
          <w:szCs w:val="24"/>
        </w:rPr>
        <w:t xml:space="preserve"> </w:t>
      </w:r>
      <w:proofErr w:type="spellStart"/>
      <w:r w:rsidR="00AF3C71">
        <w:rPr>
          <w:sz w:val="24"/>
          <w:szCs w:val="24"/>
        </w:rPr>
        <w:t>Bootstarp</w:t>
      </w:r>
      <w:proofErr w:type="spellEnd"/>
      <w:r w:rsidR="00AF3C71">
        <w:rPr>
          <w:sz w:val="24"/>
          <w:szCs w:val="24"/>
        </w:rPr>
        <w:t xml:space="preserve">, </w:t>
      </w:r>
      <w:r>
        <w:rPr>
          <w:sz w:val="24"/>
          <w:szCs w:val="24"/>
        </w:rPr>
        <w:t>JS</w:t>
      </w:r>
      <w:r w:rsidR="00AF3C71">
        <w:rPr>
          <w:sz w:val="24"/>
          <w:szCs w:val="24"/>
        </w:rPr>
        <w:t>, JQuery</w:t>
      </w:r>
    </w:p>
    <w:p w14:paraId="4F8B7F75" w14:textId="63220F2B" w:rsidR="00662969" w:rsidRPr="006820A4" w:rsidRDefault="00662969" w:rsidP="00662969">
      <w:pPr>
        <w:spacing w:before="100" w:beforeAutospacing="1" w:after="100" w:afterAutospacing="1" w:line="240" w:lineRule="auto"/>
        <w:ind w:left="1440"/>
        <w:rPr>
          <w:sz w:val="24"/>
          <w:szCs w:val="24"/>
        </w:rPr>
      </w:pPr>
      <w:r w:rsidRPr="006820A4">
        <w:rPr>
          <w:sz w:val="24"/>
          <w:szCs w:val="24"/>
        </w:rPr>
        <w:t xml:space="preserve">Client: </w:t>
      </w:r>
      <w:proofErr w:type="spellStart"/>
      <w:r>
        <w:rPr>
          <w:sz w:val="24"/>
          <w:szCs w:val="24"/>
        </w:rPr>
        <w:t>Medstar</w:t>
      </w:r>
      <w:proofErr w:type="spellEnd"/>
      <w:r w:rsidR="007D7FE9">
        <w:rPr>
          <w:sz w:val="24"/>
          <w:szCs w:val="24"/>
        </w:rPr>
        <w:t xml:space="preserve"> Health</w:t>
      </w:r>
    </w:p>
    <w:p w14:paraId="35A581E6" w14:textId="77777777" w:rsidR="00662969" w:rsidRPr="006820A4" w:rsidRDefault="00662969" w:rsidP="00662969">
      <w:pPr>
        <w:spacing w:before="100" w:beforeAutospacing="1" w:after="100" w:afterAutospacing="1"/>
        <w:ind w:left="1440"/>
        <w:rPr>
          <w:sz w:val="24"/>
          <w:szCs w:val="24"/>
        </w:rPr>
      </w:pPr>
      <w:r w:rsidRPr="006820A4">
        <w:rPr>
          <w:sz w:val="24"/>
          <w:szCs w:val="24"/>
        </w:rPr>
        <w:t xml:space="preserve">Contribution: </w:t>
      </w:r>
    </w:p>
    <w:p w14:paraId="29751897" w14:textId="485E7EE0" w:rsidR="00662969" w:rsidRDefault="00662969" w:rsidP="00662969">
      <w:pPr>
        <w:pStyle w:val="ListParagraph"/>
        <w:numPr>
          <w:ilvl w:val="0"/>
          <w:numId w:val="13"/>
        </w:numPr>
        <w:spacing w:before="100" w:beforeAutospacing="1" w:after="100" w:afterAutospacing="1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Support for </w:t>
      </w:r>
      <w:r w:rsidRPr="006820A4">
        <w:rPr>
          <w:sz w:val="24"/>
          <w:szCs w:val="24"/>
        </w:rPr>
        <w:t>Coding</w:t>
      </w:r>
    </w:p>
    <w:p w14:paraId="22672CFE" w14:textId="21F1D227" w:rsidR="00662969" w:rsidRPr="00662969" w:rsidRDefault="00662969" w:rsidP="0066296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21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Issue Fixing  on </w:t>
      </w:r>
      <w:r w:rsidR="00C94AA5">
        <w:rPr>
          <w:sz w:val="24"/>
          <w:szCs w:val="24"/>
        </w:rPr>
        <w:t>existing</w:t>
      </w:r>
      <w:r>
        <w:rPr>
          <w:sz w:val="24"/>
          <w:szCs w:val="24"/>
        </w:rPr>
        <w:t xml:space="preserve"> code</w:t>
      </w:r>
    </w:p>
    <w:p w14:paraId="3CE01B3E" w14:textId="77777777" w:rsidR="00AD6E5C" w:rsidRPr="00AD6E5C" w:rsidRDefault="00AD6E5C" w:rsidP="00AD6E5C">
      <w:pPr>
        <w:pStyle w:val="ListParagraph"/>
        <w:spacing w:before="100" w:beforeAutospacing="1" w:after="100" w:afterAutospacing="1" w:line="240" w:lineRule="auto"/>
        <w:ind w:left="2160"/>
        <w:rPr>
          <w:b/>
          <w:sz w:val="24"/>
          <w:szCs w:val="24"/>
          <w:u w:val="single"/>
        </w:rPr>
      </w:pPr>
    </w:p>
    <w:p w14:paraId="4A6B5615" w14:textId="2A077733" w:rsidR="00BB2E14" w:rsidRPr="00FA3991" w:rsidRDefault="00BB2E14" w:rsidP="00FA399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FA3991">
        <w:rPr>
          <w:b/>
          <w:sz w:val="24"/>
          <w:szCs w:val="24"/>
          <w:u w:val="single"/>
        </w:rPr>
        <w:t>GEICO-Localization annotations</w:t>
      </w:r>
    </w:p>
    <w:p w14:paraId="12D2402B" w14:textId="77777777" w:rsidR="00BB2E14" w:rsidRPr="00FA3991" w:rsidRDefault="00BB2E14" w:rsidP="00FA3991">
      <w:pPr>
        <w:spacing w:before="100" w:beforeAutospacing="1" w:after="100" w:afterAutospacing="1"/>
        <w:ind w:left="1440"/>
        <w:rPr>
          <w:sz w:val="24"/>
          <w:szCs w:val="24"/>
        </w:rPr>
      </w:pPr>
      <w:r w:rsidRPr="00FA3991">
        <w:rPr>
          <w:sz w:val="24"/>
          <w:szCs w:val="24"/>
        </w:rPr>
        <w:t xml:space="preserve">Duration: July 2021 to Till Present </w:t>
      </w:r>
    </w:p>
    <w:p w14:paraId="26F4719D" w14:textId="77777777" w:rsidR="00BB2E14" w:rsidRDefault="00BB2E14" w:rsidP="00FA3991">
      <w:pPr>
        <w:spacing w:before="100" w:beforeAutospacing="1" w:after="100" w:afterAutospacing="1"/>
        <w:ind w:left="1440"/>
        <w:rPr>
          <w:sz w:val="24"/>
          <w:szCs w:val="24"/>
        </w:rPr>
      </w:pPr>
      <w:r w:rsidRPr="006820A4">
        <w:rPr>
          <w:sz w:val="24"/>
          <w:szCs w:val="24"/>
        </w:rPr>
        <w:t xml:space="preserve">Technology: </w:t>
      </w:r>
      <w:r>
        <w:rPr>
          <w:sz w:val="24"/>
          <w:szCs w:val="24"/>
        </w:rPr>
        <w:t>Angular</w:t>
      </w:r>
    </w:p>
    <w:p w14:paraId="22B31826" w14:textId="77777777" w:rsidR="00194205" w:rsidRDefault="00DF5382" w:rsidP="00194205">
      <w:pPr>
        <w:spacing w:before="100" w:beforeAutospacing="1" w:after="100" w:afterAutospacing="1"/>
        <w:ind w:left="1440"/>
        <w:rPr>
          <w:sz w:val="24"/>
          <w:szCs w:val="24"/>
        </w:rPr>
      </w:pPr>
      <w:r>
        <w:rPr>
          <w:sz w:val="24"/>
          <w:szCs w:val="24"/>
        </w:rPr>
        <w:t>Client: GEICO</w:t>
      </w:r>
    </w:p>
    <w:p w14:paraId="26AFAAA1" w14:textId="77777777" w:rsidR="00194205" w:rsidRDefault="00194205" w:rsidP="00194205">
      <w:pPr>
        <w:spacing w:before="100" w:beforeAutospacing="1" w:after="100" w:afterAutospacing="1"/>
        <w:ind w:left="1440"/>
        <w:rPr>
          <w:sz w:val="24"/>
          <w:szCs w:val="24"/>
        </w:rPr>
      </w:pPr>
    </w:p>
    <w:p w14:paraId="2E520EF4" w14:textId="0EEC9F80" w:rsidR="00BB2E14" w:rsidRPr="0017241F" w:rsidRDefault="00BB2E14" w:rsidP="00194205">
      <w:pPr>
        <w:spacing w:before="100" w:beforeAutospacing="1" w:after="100" w:afterAutospacing="1"/>
        <w:ind w:left="1440"/>
        <w:rPr>
          <w:sz w:val="24"/>
          <w:szCs w:val="24"/>
        </w:rPr>
      </w:pPr>
      <w:r w:rsidRPr="0012734F">
        <w:rPr>
          <w:sz w:val="24"/>
          <w:szCs w:val="24"/>
        </w:rPr>
        <w:lastRenderedPageBreak/>
        <w:t>Contribution:</w:t>
      </w:r>
    </w:p>
    <w:p w14:paraId="1D1465BC" w14:textId="77777777" w:rsidR="00BB2E14" w:rsidRDefault="00BB2E14" w:rsidP="00FA3991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UI localization</w:t>
      </w:r>
    </w:p>
    <w:p w14:paraId="328F8E87" w14:textId="23FB816F" w:rsidR="00BB2E14" w:rsidRDefault="00BB2E14" w:rsidP="00FA3991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2160"/>
        <w:rPr>
          <w:sz w:val="24"/>
          <w:szCs w:val="24"/>
        </w:rPr>
      </w:pPr>
      <w:r>
        <w:rPr>
          <w:sz w:val="24"/>
          <w:szCs w:val="24"/>
        </w:rPr>
        <w:t>Enabling i18n annotations</w:t>
      </w:r>
    </w:p>
    <w:p w14:paraId="35266B2F" w14:textId="2178E41D" w:rsidR="00194205" w:rsidRPr="00194205" w:rsidRDefault="00DF5382" w:rsidP="007A4FF3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ind w:left="2160"/>
        <w:rPr>
          <w:sz w:val="24"/>
          <w:szCs w:val="24"/>
        </w:rPr>
      </w:pPr>
      <w:r w:rsidRPr="00194205">
        <w:rPr>
          <w:sz w:val="24"/>
          <w:szCs w:val="24"/>
        </w:rPr>
        <w:t>Unit Testing</w:t>
      </w:r>
    </w:p>
    <w:p w14:paraId="137659D3" w14:textId="05E12409" w:rsidR="00194205" w:rsidRPr="00194205" w:rsidRDefault="00DF5382" w:rsidP="00A20B16">
      <w:pPr>
        <w:pStyle w:val="Heading1"/>
        <w:jc w:val="left"/>
      </w:pPr>
      <w:r w:rsidRPr="00925F80">
        <w:rPr>
          <w:rFonts w:asciiTheme="minorHAnsi" w:eastAsiaTheme="minorEastAsia" w:hAnsiTheme="minorHAnsi" w:cstheme="minorBidi"/>
          <w:caps w:val="0"/>
          <w:sz w:val="24"/>
          <w:szCs w:val="24"/>
        </w:rPr>
        <w:t>EDUCATIONAL QUALIFICATIONS</w:t>
      </w:r>
    </w:p>
    <w:tbl>
      <w:tblPr>
        <w:tblStyle w:val="TableGrid0"/>
        <w:tblW w:w="933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13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2039"/>
        <w:gridCol w:w="2503"/>
        <w:gridCol w:w="1663"/>
        <w:gridCol w:w="1486"/>
      </w:tblGrid>
      <w:tr w:rsidR="00FA3991" w14:paraId="276C8445" w14:textId="77777777" w:rsidTr="00DF5382">
        <w:trPr>
          <w:trHeight w:val="1150"/>
          <w:jc w:val="center"/>
        </w:trPr>
        <w:tc>
          <w:tcPr>
            <w:tcW w:w="1647" w:type="dxa"/>
          </w:tcPr>
          <w:p w14:paraId="633FBC85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b/>
                <w:color w:val="595959" w:themeColor="text1" w:themeTint="A6"/>
                <w:sz w:val="24"/>
                <w:szCs w:val="24"/>
                <w:lang w:eastAsia="ja-JP"/>
              </w:rPr>
              <w:t xml:space="preserve">Qualification </w:t>
            </w:r>
          </w:p>
        </w:tc>
        <w:tc>
          <w:tcPr>
            <w:tcW w:w="2039" w:type="dxa"/>
          </w:tcPr>
          <w:p w14:paraId="1F303533" w14:textId="77777777" w:rsidR="00FA3991" w:rsidRPr="008243A5" w:rsidRDefault="00FA3991" w:rsidP="00332AF0">
            <w:pPr>
              <w:spacing w:after="160" w:line="274" w:lineRule="auto"/>
              <w:ind w:left="2" w:right="39"/>
              <w:jc w:val="center"/>
              <w:rPr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b/>
                <w:color w:val="595959" w:themeColor="text1" w:themeTint="A6"/>
                <w:sz w:val="24"/>
                <w:szCs w:val="24"/>
                <w:lang w:eastAsia="ja-JP"/>
              </w:rPr>
              <w:t xml:space="preserve">School/College </w:t>
            </w:r>
          </w:p>
        </w:tc>
        <w:tc>
          <w:tcPr>
            <w:tcW w:w="2503" w:type="dxa"/>
          </w:tcPr>
          <w:p w14:paraId="1775BB2C" w14:textId="77777777" w:rsidR="00FA3991" w:rsidRPr="008243A5" w:rsidRDefault="00FA3991" w:rsidP="00332AF0">
            <w:pPr>
              <w:spacing w:after="160" w:line="274" w:lineRule="auto"/>
              <w:ind w:left="2" w:right="39"/>
              <w:jc w:val="center"/>
              <w:rPr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b/>
                <w:color w:val="595959" w:themeColor="text1" w:themeTint="A6"/>
                <w:sz w:val="24"/>
                <w:szCs w:val="24"/>
                <w:lang w:eastAsia="ja-JP"/>
              </w:rPr>
              <w:t xml:space="preserve">Board/University </w:t>
            </w:r>
          </w:p>
        </w:tc>
        <w:tc>
          <w:tcPr>
            <w:tcW w:w="1663" w:type="dxa"/>
          </w:tcPr>
          <w:p w14:paraId="1A9A5211" w14:textId="77777777" w:rsidR="00FA3991" w:rsidRPr="008243A5" w:rsidRDefault="00FA3991" w:rsidP="00332AF0">
            <w:pPr>
              <w:spacing w:after="160" w:line="274" w:lineRule="auto"/>
              <w:ind w:left="2" w:right="39"/>
              <w:jc w:val="center"/>
              <w:rPr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b/>
                <w:color w:val="595959" w:themeColor="text1" w:themeTint="A6"/>
                <w:sz w:val="24"/>
                <w:szCs w:val="24"/>
                <w:lang w:eastAsia="ja-JP"/>
              </w:rPr>
              <w:t xml:space="preserve"> Years of      </w:t>
            </w:r>
          </w:p>
          <w:p w14:paraId="2D4B09CE" w14:textId="77777777" w:rsidR="00FA3991" w:rsidRPr="008243A5" w:rsidRDefault="00FA3991" w:rsidP="00332AF0">
            <w:pPr>
              <w:spacing w:after="160" w:line="274" w:lineRule="auto"/>
              <w:ind w:left="2" w:right="39"/>
              <w:jc w:val="center"/>
              <w:rPr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b/>
                <w:color w:val="595959" w:themeColor="text1" w:themeTint="A6"/>
                <w:sz w:val="24"/>
                <w:szCs w:val="24"/>
                <w:lang w:eastAsia="ja-JP"/>
              </w:rPr>
              <w:t>Completion</w:t>
            </w:r>
          </w:p>
        </w:tc>
        <w:tc>
          <w:tcPr>
            <w:tcW w:w="1486" w:type="dxa"/>
          </w:tcPr>
          <w:p w14:paraId="32C3DD15" w14:textId="77777777" w:rsidR="00FA3991" w:rsidRPr="008243A5" w:rsidRDefault="00FA3991" w:rsidP="00332AF0">
            <w:pPr>
              <w:spacing w:after="160" w:line="274" w:lineRule="auto"/>
              <w:ind w:left="2" w:right="39"/>
              <w:jc w:val="center"/>
              <w:rPr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b/>
                <w:color w:val="595959" w:themeColor="text1" w:themeTint="A6"/>
                <w:sz w:val="24"/>
                <w:szCs w:val="24"/>
                <w:lang w:eastAsia="ja-JP"/>
              </w:rPr>
              <w:t xml:space="preserve">CGPA/ </w:t>
            </w:r>
          </w:p>
          <w:p w14:paraId="1F053FC7" w14:textId="77777777" w:rsidR="00FA3991" w:rsidRPr="008243A5" w:rsidRDefault="00FA3991" w:rsidP="00332AF0">
            <w:pPr>
              <w:spacing w:after="160" w:line="274" w:lineRule="auto"/>
              <w:ind w:left="2" w:right="39"/>
              <w:jc w:val="center"/>
              <w:rPr>
                <w:b/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b/>
                <w:color w:val="595959" w:themeColor="text1" w:themeTint="A6"/>
                <w:sz w:val="24"/>
                <w:szCs w:val="24"/>
                <w:lang w:eastAsia="ja-JP"/>
              </w:rPr>
              <w:t xml:space="preserve">Percentage  </w:t>
            </w:r>
          </w:p>
        </w:tc>
      </w:tr>
      <w:tr w:rsidR="00FA3991" w14:paraId="5C404423" w14:textId="77777777" w:rsidTr="00DF5382">
        <w:trPr>
          <w:trHeight w:val="1051"/>
          <w:jc w:val="center"/>
        </w:trPr>
        <w:tc>
          <w:tcPr>
            <w:tcW w:w="1647" w:type="dxa"/>
          </w:tcPr>
          <w:p w14:paraId="091B0FC8" w14:textId="77777777" w:rsidR="00FA3991" w:rsidRPr="008243A5" w:rsidRDefault="00FA3991" w:rsidP="00332AF0">
            <w:pPr>
              <w:spacing w:after="177"/>
              <w:ind w:right="58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B.E </w:t>
            </w:r>
          </w:p>
          <w:p w14:paraId="6E390E6C" w14:textId="77777777" w:rsidR="00FA3991" w:rsidRPr="008243A5" w:rsidRDefault="00FA3991" w:rsidP="00332AF0">
            <w:pPr>
              <w:spacing w:after="177"/>
              <w:ind w:right="117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(CSE) </w:t>
            </w:r>
          </w:p>
          <w:p w14:paraId="1DEB29DE" w14:textId="77777777" w:rsidR="00FA3991" w:rsidRPr="008243A5" w:rsidRDefault="00FA3991" w:rsidP="00332AF0">
            <w:pPr>
              <w:ind w:right="58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039" w:type="dxa"/>
          </w:tcPr>
          <w:p w14:paraId="61B1DB06" w14:textId="77777777" w:rsidR="00FA3991" w:rsidRPr="008243A5" w:rsidRDefault="00FA3991" w:rsidP="00332AF0">
            <w:pPr>
              <w:spacing w:after="16"/>
              <w:ind w:right="110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proofErr w:type="spellStart"/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>Kongu</w:t>
            </w:r>
            <w:proofErr w:type="spellEnd"/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7F2C69EA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Engineering College </w:t>
            </w:r>
          </w:p>
        </w:tc>
        <w:tc>
          <w:tcPr>
            <w:tcW w:w="2503" w:type="dxa"/>
          </w:tcPr>
          <w:p w14:paraId="65E8360F" w14:textId="77777777" w:rsidR="00FA3991" w:rsidRPr="008243A5" w:rsidRDefault="00FA3991" w:rsidP="00332AF0">
            <w:pPr>
              <w:ind w:right="20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>Anna University</w:t>
            </w:r>
          </w:p>
        </w:tc>
        <w:tc>
          <w:tcPr>
            <w:tcW w:w="1663" w:type="dxa"/>
          </w:tcPr>
          <w:p w14:paraId="186EC7A0" w14:textId="77777777" w:rsidR="00FA3991" w:rsidRPr="008243A5" w:rsidRDefault="00FA3991" w:rsidP="00332AF0">
            <w:pPr>
              <w:ind w:right="116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2015-2019 </w:t>
            </w:r>
          </w:p>
        </w:tc>
        <w:tc>
          <w:tcPr>
            <w:tcW w:w="1486" w:type="dxa"/>
          </w:tcPr>
          <w:p w14:paraId="6CED075C" w14:textId="77777777" w:rsidR="00FA3991" w:rsidRPr="008243A5" w:rsidRDefault="00FA3991" w:rsidP="00332AF0">
            <w:pPr>
              <w:ind w:right="115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8.09 </w:t>
            </w:r>
          </w:p>
        </w:tc>
      </w:tr>
      <w:tr w:rsidR="00FA3991" w14:paraId="4AF439E2" w14:textId="77777777" w:rsidTr="00DF5382">
        <w:trPr>
          <w:trHeight w:val="1078"/>
          <w:jc w:val="center"/>
        </w:trPr>
        <w:tc>
          <w:tcPr>
            <w:tcW w:w="1647" w:type="dxa"/>
          </w:tcPr>
          <w:p w14:paraId="2882EC53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41B0FE6D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H.S.C </w:t>
            </w:r>
          </w:p>
        </w:tc>
        <w:tc>
          <w:tcPr>
            <w:tcW w:w="2039" w:type="dxa"/>
          </w:tcPr>
          <w:p w14:paraId="3E1D6002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proofErr w:type="spellStart"/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>Vidhya</w:t>
            </w:r>
            <w:r>
              <w:rPr>
                <w:color w:val="595959" w:themeColor="text1" w:themeTint="A6"/>
                <w:sz w:val="24"/>
                <w:szCs w:val="24"/>
                <w:lang w:eastAsia="ja-JP"/>
              </w:rPr>
              <w:t>a</w:t>
            </w:r>
            <w:proofErr w:type="spellEnd"/>
            <w:r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color w:val="595959" w:themeColor="text1" w:themeTint="A6"/>
                <w:sz w:val="24"/>
                <w:szCs w:val="24"/>
                <w:lang w:eastAsia="ja-JP"/>
              </w:rPr>
              <w:t>vikas</w:t>
            </w:r>
            <w:proofErr w:type="spellEnd"/>
            <w:r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girls higher sec school</w:t>
            </w: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503" w:type="dxa"/>
          </w:tcPr>
          <w:p w14:paraId="07F9005A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768F2514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State board </w:t>
            </w:r>
          </w:p>
        </w:tc>
        <w:tc>
          <w:tcPr>
            <w:tcW w:w="1663" w:type="dxa"/>
          </w:tcPr>
          <w:p w14:paraId="6C8E6CCB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2EF0A3C1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2013-2015 </w:t>
            </w:r>
          </w:p>
        </w:tc>
        <w:tc>
          <w:tcPr>
            <w:tcW w:w="1486" w:type="dxa"/>
          </w:tcPr>
          <w:p w14:paraId="60C6EE44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4AAF87A9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90.91 </w:t>
            </w:r>
          </w:p>
        </w:tc>
      </w:tr>
      <w:tr w:rsidR="00FA3991" w14:paraId="1238F596" w14:textId="77777777" w:rsidTr="00DF5382">
        <w:trPr>
          <w:trHeight w:val="1078"/>
          <w:jc w:val="center"/>
        </w:trPr>
        <w:tc>
          <w:tcPr>
            <w:tcW w:w="1647" w:type="dxa"/>
          </w:tcPr>
          <w:p w14:paraId="165D64A0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17EA1995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S.S.L.C </w:t>
            </w:r>
          </w:p>
        </w:tc>
        <w:tc>
          <w:tcPr>
            <w:tcW w:w="2039" w:type="dxa"/>
          </w:tcPr>
          <w:p w14:paraId="0AE4193D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proofErr w:type="spellStart"/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>Vidhyaa</w:t>
            </w:r>
            <w:proofErr w:type="spellEnd"/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>vikas</w:t>
            </w:r>
            <w:proofErr w:type="spellEnd"/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girls higher sec school  </w:t>
            </w:r>
          </w:p>
        </w:tc>
        <w:tc>
          <w:tcPr>
            <w:tcW w:w="2503" w:type="dxa"/>
          </w:tcPr>
          <w:p w14:paraId="6BA8DDCC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4851D47E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State board </w:t>
            </w:r>
          </w:p>
        </w:tc>
        <w:tc>
          <w:tcPr>
            <w:tcW w:w="1663" w:type="dxa"/>
          </w:tcPr>
          <w:p w14:paraId="0651C982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0AAC2AA4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2012-2013 </w:t>
            </w:r>
          </w:p>
        </w:tc>
        <w:tc>
          <w:tcPr>
            <w:tcW w:w="1486" w:type="dxa"/>
          </w:tcPr>
          <w:p w14:paraId="09EC81B7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 </w:t>
            </w:r>
          </w:p>
          <w:p w14:paraId="5138FC6E" w14:textId="77777777" w:rsidR="00FA3991" w:rsidRPr="008243A5" w:rsidRDefault="00FA3991" w:rsidP="00332AF0">
            <w:pPr>
              <w:spacing w:after="160" w:line="274" w:lineRule="auto"/>
              <w:ind w:right="39"/>
              <w:jc w:val="center"/>
              <w:rPr>
                <w:color w:val="595959" w:themeColor="text1" w:themeTint="A6"/>
                <w:sz w:val="24"/>
                <w:szCs w:val="24"/>
                <w:lang w:eastAsia="ja-JP"/>
              </w:rPr>
            </w:pPr>
            <w:r w:rsidRPr="008243A5">
              <w:rPr>
                <w:color w:val="595959" w:themeColor="text1" w:themeTint="A6"/>
                <w:sz w:val="24"/>
                <w:szCs w:val="24"/>
                <w:lang w:eastAsia="ja-JP"/>
              </w:rPr>
              <w:t xml:space="preserve">96.8 </w:t>
            </w:r>
          </w:p>
        </w:tc>
      </w:tr>
    </w:tbl>
    <w:p w14:paraId="16D89303" w14:textId="1E50CD3A" w:rsidR="007849D2" w:rsidRDefault="007849D2" w:rsidP="00FA3991">
      <w:pPr>
        <w:pStyle w:val="Heading1"/>
        <w:jc w:val="left"/>
        <w:rPr>
          <w:rFonts w:asciiTheme="minorHAnsi" w:eastAsiaTheme="minorEastAsia" w:hAnsiTheme="minorHAnsi" w:cstheme="minorBidi"/>
          <w:caps w:val="0"/>
          <w:sz w:val="24"/>
          <w:szCs w:val="24"/>
        </w:rPr>
      </w:pPr>
    </w:p>
    <w:p w14:paraId="405B8222" w14:textId="2E4E8F34" w:rsidR="00FA3991" w:rsidRDefault="00DF5382" w:rsidP="00FA3991">
      <w:pPr>
        <w:pStyle w:val="Heading1"/>
        <w:jc w:val="left"/>
        <w:rPr>
          <w:rFonts w:asciiTheme="minorHAnsi" w:eastAsiaTheme="minorEastAsia" w:hAnsiTheme="minorHAnsi" w:cstheme="minorBidi"/>
          <w:caps w:val="0"/>
          <w:sz w:val="24"/>
          <w:szCs w:val="24"/>
        </w:rPr>
      </w:pPr>
      <w:r w:rsidRPr="00925F80">
        <w:rPr>
          <w:rFonts w:asciiTheme="minorHAnsi" w:eastAsiaTheme="minorEastAsia" w:hAnsiTheme="minorHAnsi" w:cstheme="minorBidi"/>
          <w:caps w:val="0"/>
          <w:sz w:val="24"/>
          <w:szCs w:val="24"/>
        </w:rPr>
        <w:t>PERSONAL DETAILS</w:t>
      </w:r>
    </w:p>
    <w:p w14:paraId="74205E1B" w14:textId="6D20B1D9" w:rsidR="00DF5382" w:rsidRPr="00DF5382" w:rsidRDefault="00DF5382" w:rsidP="00DF5382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DF5382">
        <w:rPr>
          <w:sz w:val="24"/>
          <w:szCs w:val="24"/>
        </w:rPr>
        <w:t xml:space="preserve">  </w:t>
      </w:r>
      <w:r w:rsidRPr="00DF5382">
        <w:rPr>
          <w:b/>
          <w:sz w:val="24"/>
          <w:szCs w:val="24"/>
        </w:rPr>
        <w:t>Date of birth</w:t>
      </w:r>
      <w:r>
        <w:rPr>
          <w:sz w:val="24"/>
          <w:szCs w:val="24"/>
        </w:rPr>
        <w:tab/>
      </w:r>
      <w:r w:rsidRPr="00DF538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F5382">
        <w:rPr>
          <w:sz w:val="24"/>
          <w:szCs w:val="24"/>
        </w:rPr>
        <w:t>05-Nov-1997</w:t>
      </w:r>
    </w:p>
    <w:p w14:paraId="18C71FCE" w14:textId="1ADEA9EA" w:rsidR="00DF5382" w:rsidRPr="00DF5382" w:rsidRDefault="00DF5382" w:rsidP="00DF5382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DF5382">
        <w:rPr>
          <w:sz w:val="24"/>
          <w:szCs w:val="24"/>
        </w:rPr>
        <w:t xml:space="preserve">  </w:t>
      </w:r>
      <w:r w:rsidRPr="00DF5382">
        <w:rPr>
          <w:b/>
          <w:sz w:val="24"/>
          <w:szCs w:val="24"/>
        </w:rPr>
        <w:t>Father</w:t>
      </w:r>
      <w:r w:rsidRPr="00DF5382">
        <w:rPr>
          <w:sz w:val="24"/>
          <w:szCs w:val="24"/>
        </w:rPr>
        <w:t xml:space="preserve"> </w:t>
      </w:r>
      <w:r w:rsidRPr="00DF5382">
        <w:rPr>
          <w:b/>
          <w:sz w:val="24"/>
          <w:szCs w:val="24"/>
        </w:rPr>
        <w:t>name</w:t>
      </w:r>
      <w:r>
        <w:rPr>
          <w:sz w:val="24"/>
          <w:szCs w:val="24"/>
        </w:rPr>
        <w:tab/>
      </w:r>
      <w:r w:rsidRPr="00DF538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F5382">
        <w:rPr>
          <w:sz w:val="24"/>
          <w:szCs w:val="24"/>
        </w:rPr>
        <w:t>P. Eswaramoorthi</w:t>
      </w:r>
    </w:p>
    <w:p w14:paraId="2A1BEE31" w14:textId="6B294248" w:rsidR="00DF5382" w:rsidRPr="00DF5382" w:rsidRDefault="00DF5382" w:rsidP="00DF5382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DF5382">
        <w:rPr>
          <w:sz w:val="24"/>
          <w:szCs w:val="24"/>
        </w:rPr>
        <w:t xml:space="preserve">  </w:t>
      </w:r>
      <w:r w:rsidRPr="00DF5382">
        <w:rPr>
          <w:b/>
          <w:sz w:val="24"/>
          <w:szCs w:val="24"/>
        </w:rPr>
        <w:t>Nationality</w:t>
      </w:r>
      <w:r w:rsidRPr="00DF538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F5382">
        <w:rPr>
          <w:sz w:val="24"/>
          <w:szCs w:val="24"/>
        </w:rPr>
        <w:t>Indian</w:t>
      </w:r>
    </w:p>
    <w:p w14:paraId="0C8D84CD" w14:textId="28E0C0EA" w:rsidR="00DF5382" w:rsidRPr="00DF5382" w:rsidRDefault="00DF5382" w:rsidP="00DF5382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DF5382">
        <w:rPr>
          <w:sz w:val="24"/>
          <w:szCs w:val="24"/>
        </w:rPr>
        <w:t xml:space="preserve">  </w:t>
      </w:r>
      <w:r w:rsidRPr="00DF5382">
        <w:rPr>
          <w:b/>
          <w:sz w:val="24"/>
          <w:szCs w:val="24"/>
        </w:rPr>
        <w:t>Languages known</w:t>
      </w:r>
      <w:r w:rsidRPr="00DF538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F5382">
        <w:rPr>
          <w:sz w:val="24"/>
          <w:szCs w:val="24"/>
        </w:rPr>
        <w:t>Tamil, English</w:t>
      </w:r>
    </w:p>
    <w:p w14:paraId="0AAE91BB" w14:textId="29302218" w:rsidR="00114AC3" w:rsidRDefault="00DF5382" w:rsidP="00194205">
      <w:pPr>
        <w:spacing w:before="100" w:beforeAutospacing="1" w:after="100" w:afterAutospacing="1" w:line="240" w:lineRule="auto"/>
        <w:ind w:left="720"/>
        <w:rPr>
          <w:sz w:val="24"/>
          <w:szCs w:val="24"/>
        </w:rPr>
      </w:pPr>
      <w:r w:rsidRPr="00DF5382">
        <w:rPr>
          <w:sz w:val="24"/>
          <w:szCs w:val="24"/>
        </w:rPr>
        <w:t xml:space="preserve">  </w:t>
      </w:r>
      <w:r w:rsidRPr="00DF5382">
        <w:rPr>
          <w:b/>
          <w:sz w:val="24"/>
          <w:szCs w:val="24"/>
        </w:rPr>
        <w:t>Mother tongue</w:t>
      </w:r>
      <w:r w:rsidRPr="00DF538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DF5382">
        <w:rPr>
          <w:sz w:val="24"/>
          <w:szCs w:val="24"/>
        </w:rPr>
        <w:t>Tamil</w:t>
      </w:r>
    </w:p>
    <w:p w14:paraId="3698CEBB" w14:textId="77777777" w:rsidR="00A20B16" w:rsidRPr="007B09B4" w:rsidRDefault="00A20B16" w:rsidP="00194205">
      <w:pPr>
        <w:spacing w:before="100" w:beforeAutospacing="1" w:after="100" w:afterAutospacing="1" w:line="240" w:lineRule="auto"/>
        <w:ind w:left="720"/>
        <w:rPr>
          <w:rFonts w:cs="Calibri"/>
          <w:b/>
          <w:color w:val="418AB3" w:themeColor="accent1"/>
          <w:sz w:val="24"/>
          <w:szCs w:val="24"/>
        </w:rPr>
      </w:pPr>
      <w:bookmarkStart w:id="0" w:name="_GoBack"/>
      <w:bookmarkEnd w:id="0"/>
    </w:p>
    <w:p w14:paraId="7FFEDDBC" w14:textId="77777777" w:rsidR="00FA3991" w:rsidRPr="00F8539B" w:rsidRDefault="00F8539B" w:rsidP="00F8539B">
      <w:r>
        <w:rPr>
          <w:sz w:val="24"/>
          <w:szCs w:val="24"/>
        </w:rPr>
        <w:t>Place: Coimbatore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</w:t>
      </w:r>
      <w:r w:rsidR="00FA3991">
        <w:rPr>
          <w:sz w:val="24"/>
          <w:szCs w:val="24"/>
        </w:rPr>
        <w:t>Yours Sincerely,</w:t>
      </w:r>
    </w:p>
    <w:p w14:paraId="6DD9AD6B" w14:textId="159F38CB" w:rsidR="00F05D1D" w:rsidRPr="006820A4" w:rsidRDefault="00FA3991" w:rsidP="00AD6E5C">
      <w:pPr>
        <w:ind w:left="7920"/>
        <w:jc w:val="center"/>
        <w:rPr>
          <w:sz w:val="24"/>
          <w:szCs w:val="24"/>
        </w:rPr>
      </w:pPr>
      <w:r>
        <w:rPr>
          <w:sz w:val="24"/>
          <w:szCs w:val="24"/>
        </w:rPr>
        <w:t>E.</w:t>
      </w:r>
      <w:r w:rsidR="00F8539B">
        <w:rPr>
          <w:sz w:val="24"/>
          <w:szCs w:val="24"/>
        </w:rPr>
        <w:t xml:space="preserve"> </w:t>
      </w:r>
      <w:r>
        <w:rPr>
          <w:sz w:val="24"/>
          <w:szCs w:val="24"/>
        </w:rPr>
        <w:t>Pavithra</w:t>
      </w:r>
      <w:r>
        <w:rPr>
          <w:sz w:val="24"/>
          <w:szCs w:val="24"/>
        </w:rPr>
        <w:t xml:space="preserve">   </w:t>
      </w:r>
      <w:r w:rsidR="008F03D9">
        <w:rPr>
          <w:sz w:val="24"/>
          <w:szCs w:val="24"/>
        </w:rPr>
        <w:t xml:space="preserve">     </w:t>
      </w:r>
    </w:p>
    <w:sectPr w:rsidR="00F05D1D" w:rsidRPr="006820A4" w:rsidSect="00FF6319">
      <w:headerReference w:type="default" r:id="rId10"/>
      <w:headerReference w:type="firs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D4391" w14:textId="77777777" w:rsidR="00796A33" w:rsidRDefault="00796A33">
      <w:pPr>
        <w:spacing w:before="0" w:after="0" w:line="240" w:lineRule="auto"/>
      </w:pPr>
      <w:r>
        <w:separator/>
      </w:r>
    </w:p>
  </w:endnote>
  <w:endnote w:type="continuationSeparator" w:id="0">
    <w:p w14:paraId="3D227C31" w14:textId="77777777" w:rsidR="00796A33" w:rsidRDefault="00796A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, monospac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D8738" w14:textId="77777777" w:rsidR="00796A33" w:rsidRDefault="00796A33">
      <w:pPr>
        <w:spacing w:before="0" w:after="0" w:line="240" w:lineRule="auto"/>
      </w:pPr>
      <w:r>
        <w:separator/>
      </w:r>
    </w:p>
  </w:footnote>
  <w:footnote w:type="continuationSeparator" w:id="0">
    <w:p w14:paraId="0A39363D" w14:textId="77777777" w:rsidR="00796A33" w:rsidRDefault="00796A3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2C0F3" w14:textId="184B88E5" w:rsidR="007D7D4F" w:rsidRDefault="00F813FE" w:rsidP="007D7D4F">
    <w:pPr>
      <w:tabs>
        <w:tab w:val="left" w:pos="8286"/>
      </w:tabs>
      <w:spacing w:after="0" w:line="240" w:lineRule="auto"/>
      <w:rPr>
        <w:rFonts w:ascii="Times New Roman" w:eastAsia="Times New Roman" w:hAnsi="Times New Roman" w:cs="Times New Roman"/>
        <w:color w:val="595959"/>
        <w:kern w:val="0"/>
        <w:sz w:val="24"/>
        <w:szCs w:val="24"/>
        <w:lang w:val="en-IN" w:eastAsia="en-IN"/>
      </w:rPr>
    </w:pPr>
    <w:r>
      <w:rPr>
        <w:rFonts w:ascii="Times New Roman" w:eastAsia="Times New Roman" w:hAnsi="Times New Roman" w:cs="Times New Roman"/>
        <w:color w:val="595959"/>
        <w:kern w:val="0"/>
        <w:sz w:val="24"/>
        <w:szCs w:val="24"/>
        <w:lang w:val="en-IN" w:eastAsia="en-IN"/>
      </w:rPr>
      <w:t>(+91-9003597836</w:t>
    </w:r>
    <w:r w:rsidR="007D7D4F">
      <w:rPr>
        <w:rFonts w:ascii="Times New Roman" w:eastAsia="Times New Roman" w:hAnsi="Times New Roman" w:cs="Times New Roman"/>
        <w:color w:val="595959"/>
        <w:kern w:val="0"/>
        <w:sz w:val="24"/>
        <w:szCs w:val="24"/>
        <w:lang w:val="en-IN" w:eastAsia="en-IN"/>
      </w:rPr>
      <w:t xml:space="preserve">)                                                                                                         </w:t>
    </w:r>
    <w:r w:rsidR="007D7D4F" w:rsidRPr="007D7D4F">
      <w:rPr>
        <w:noProof/>
      </w:rPr>
      <w:t xml:space="preserve"> </w:t>
    </w:r>
    <w:r w:rsidR="007D7D4F">
      <w:rPr>
        <w:noProof/>
        <w:lang w:eastAsia="en-US"/>
      </w:rPr>
      <w:drawing>
        <wp:inline distT="0" distB="0" distL="0" distR="0" wp14:anchorId="7CE99736" wp14:editId="285AFE83">
          <wp:extent cx="1146810" cy="260350"/>
          <wp:effectExtent l="0" t="0" r="0" b="635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7D4F">
      <w:rPr>
        <w:rFonts w:ascii="Times New Roman" w:eastAsia="Times New Roman" w:hAnsi="Times New Roman" w:cs="Times New Roman"/>
        <w:color w:val="595959"/>
        <w:kern w:val="0"/>
        <w:sz w:val="24"/>
        <w:szCs w:val="24"/>
        <w:lang w:val="en-IN" w:eastAsia="en-IN"/>
      </w:rPr>
      <w:tab/>
    </w:r>
  </w:p>
  <w:p w14:paraId="2D40F1C3" w14:textId="6560D2A1" w:rsidR="007D7D4F" w:rsidRDefault="00F813FE" w:rsidP="007D7D4F">
    <w:pPr>
      <w:tabs>
        <w:tab w:val="right" w:pos="10080"/>
      </w:tabs>
      <w:spacing w:after="0" w:line="240" w:lineRule="auto"/>
      <w:rPr>
        <w:rFonts w:ascii="Cambria" w:eastAsia="Cambria" w:hAnsi="Cambria" w:cs="Times New Roman"/>
        <w:color w:val="595959"/>
        <w:sz w:val="24"/>
        <w:szCs w:val="24"/>
      </w:rPr>
    </w:pPr>
    <w:r>
      <w:rPr>
        <w:rFonts w:ascii="Cambria" w:eastAsia="Cambria" w:hAnsi="Cambria" w:cs="Times New Roman"/>
        <w:color w:val="595959"/>
        <w:sz w:val="24"/>
        <w:szCs w:val="24"/>
      </w:rPr>
      <w:t>Pavithra.Eswaramoorthi</w:t>
    </w:r>
    <w:r w:rsidR="007D7D4F" w:rsidRPr="004D5750">
      <w:rPr>
        <w:rFonts w:ascii="Cambria" w:eastAsia="Cambria" w:hAnsi="Cambria" w:cs="Times New Roman"/>
        <w:color w:val="595959"/>
        <w:sz w:val="24"/>
        <w:szCs w:val="24"/>
      </w:rPr>
      <w:t>@cognizant.com</w:t>
    </w:r>
  </w:p>
  <w:p w14:paraId="2F878442" w14:textId="77777777" w:rsidR="007D7D4F" w:rsidRDefault="007D7D4F" w:rsidP="007D7D4F">
    <w:pPr>
      <w:pStyle w:val="Header"/>
    </w:pPr>
  </w:p>
  <w:p w14:paraId="6B761D96" w14:textId="593D5AD7" w:rsidR="000C0266" w:rsidRPr="007D7D4F" w:rsidRDefault="000C0266" w:rsidP="007D7D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3D28A" w14:textId="62787063" w:rsidR="007D7D4F" w:rsidRDefault="000E1A67" w:rsidP="007D7D4F">
    <w:pPr>
      <w:tabs>
        <w:tab w:val="left" w:pos="8286"/>
      </w:tabs>
      <w:spacing w:after="0" w:line="240" w:lineRule="auto"/>
      <w:rPr>
        <w:rFonts w:ascii="Times New Roman" w:eastAsia="Times New Roman" w:hAnsi="Times New Roman" w:cs="Times New Roman"/>
        <w:color w:val="595959"/>
        <w:kern w:val="0"/>
        <w:sz w:val="24"/>
        <w:szCs w:val="24"/>
        <w:lang w:val="en-IN" w:eastAsia="en-IN"/>
      </w:rPr>
    </w:pPr>
    <w:r>
      <w:rPr>
        <w:rFonts w:ascii="Times New Roman" w:eastAsia="Times New Roman" w:hAnsi="Times New Roman" w:cs="Times New Roman"/>
        <w:color w:val="595959"/>
        <w:kern w:val="0"/>
        <w:sz w:val="24"/>
        <w:szCs w:val="24"/>
        <w:lang w:val="en-IN" w:eastAsia="en-IN"/>
      </w:rPr>
      <w:t>(+91-9003597836</w:t>
    </w:r>
    <w:r w:rsidR="007D7D4F">
      <w:rPr>
        <w:rFonts w:ascii="Times New Roman" w:eastAsia="Times New Roman" w:hAnsi="Times New Roman" w:cs="Times New Roman"/>
        <w:color w:val="595959"/>
        <w:kern w:val="0"/>
        <w:sz w:val="24"/>
        <w:szCs w:val="24"/>
        <w:lang w:val="en-IN" w:eastAsia="en-IN"/>
      </w:rPr>
      <w:t xml:space="preserve">)                                                                                                         </w:t>
    </w:r>
    <w:r w:rsidR="007D7D4F" w:rsidRPr="007D7D4F">
      <w:rPr>
        <w:noProof/>
      </w:rPr>
      <w:t xml:space="preserve"> </w:t>
    </w:r>
    <w:r w:rsidR="007D7D4F">
      <w:rPr>
        <w:noProof/>
        <w:lang w:eastAsia="en-US"/>
      </w:rPr>
      <w:drawing>
        <wp:inline distT="0" distB="0" distL="0" distR="0" wp14:anchorId="1572E862" wp14:editId="7449BA5C">
          <wp:extent cx="1146810" cy="260350"/>
          <wp:effectExtent l="0" t="0" r="0" b="635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" cy="260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7D4F">
      <w:rPr>
        <w:rFonts w:ascii="Times New Roman" w:eastAsia="Times New Roman" w:hAnsi="Times New Roman" w:cs="Times New Roman"/>
        <w:color w:val="595959"/>
        <w:kern w:val="0"/>
        <w:sz w:val="24"/>
        <w:szCs w:val="24"/>
        <w:lang w:val="en-IN" w:eastAsia="en-IN"/>
      </w:rPr>
      <w:tab/>
    </w:r>
  </w:p>
  <w:p w14:paraId="2CE16E0C" w14:textId="58B263D9" w:rsidR="00C646E3" w:rsidRDefault="000E1A67" w:rsidP="007D7D4F">
    <w:pPr>
      <w:tabs>
        <w:tab w:val="right" w:pos="10080"/>
      </w:tabs>
      <w:spacing w:after="0" w:line="240" w:lineRule="auto"/>
      <w:rPr>
        <w:rFonts w:ascii="Cambria" w:eastAsia="Cambria" w:hAnsi="Cambria" w:cs="Times New Roman"/>
        <w:color w:val="595959"/>
        <w:sz w:val="24"/>
        <w:szCs w:val="24"/>
      </w:rPr>
    </w:pPr>
    <w:r>
      <w:rPr>
        <w:rFonts w:ascii="Cambria" w:eastAsia="Cambria" w:hAnsi="Cambria" w:cs="Times New Roman"/>
        <w:color w:val="595959"/>
        <w:sz w:val="24"/>
        <w:szCs w:val="24"/>
      </w:rPr>
      <w:t>Pavithra.Eswaramoorthi</w:t>
    </w:r>
    <w:r w:rsidR="00C646E3" w:rsidRPr="004D5750">
      <w:rPr>
        <w:rFonts w:ascii="Cambria" w:eastAsia="Cambria" w:hAnsi="Cambria" w:cs="Times New Roman"/>
        <w:color w:val="595959"/>
        <w:sz w:val="24"/>
        <w:szCs w:val="24"/>
      </w:rPr>
      <w:t>@cognizant.com</w:t>
    </w:r>
  </w:p>
  <w:p w14:paraId="527E0612" w14:textId="76DF9F05" w:rsidR="00110830" w:rsidRDefault="001108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298"/>
    <w:multiLevelType w:val="hybridMultilevel"/>
    <w:tmpl w:val="F308FC24"/>
    <w:lvl w:ilvl="0" w:tplc="2AAA138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80811"/>
    <w:multiLevelType w:val="hybridMultilevel"/>
    <w:tmpl w:val="2B8ABE68"/>
    <w:lvl w:ilvl="0" w:tplc="3F0E694C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A10622"/>
    <w:multiLevelType w:val="hybridMultilevel"/>
    <w:tmpl w:val="0B44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5E99"/>
    <w:multiLevelType w:val="hybridMultilevel"/>
    <w:tmpl w:val="9F307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000B4C"/>
    <w:multiLevelType w:val="hybridMultilevel"/>
    <w:tmpl w:val="1574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C2A21"/>
    <w:multiLevelType w:val="hybridMultilevel"/>
    <w:tmpl w:val="CDE44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05ECB"/>
    <w:multiLevelType w:val="hybridMultilevel"/>
    <w:tmpl w:val="0E205336"/>
    <w:lvl w:ilvl="0" w:tplc="12E2BBA6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6444B"/>
    <w:multiLevelType w:val="hybridMultilevel"/>
    <w:tmpl w:val="8A206A6A"/>
    <w:lvl w:ilvl="0" w:tplc="04090001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253"/>
        </w:tabs>
        <w:ind w:left="12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973"/>
        </w:tabs>
        <w:ind w:left="1973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693"/>
        </w:tabs>
        <w:ind w:left="2693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413"/>
        </w:tabs>
        <w:ind w:left="3413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133"/>
        </w:tabs>
        <w:ind w:left="4133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853"/>
        </w:tabs>
        <w:ind w:left="4853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573"/>
        </w:tabs>
        <w:ind w:left="5573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293"/>
        </w:tabs>
        <w:ind w:left="6293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3E7B2BE1"/>
    <w:multiLevelType w:val="hybridMultilevel"/>
    <w:tmpl w:val="50F06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42423"/>
    <w:multiLevelType w:val="hybridMultilevel"/>
    <w:tmpl w:val="D7EE7370"/>
    <w:lvl w:ilvl="0" w:tplc="08C0030A">
      <w:start w:val="1"/>
      <w:numFmt w:val="decimal"/>
      <w:lvlText w:val="%1)"/>
      <w:lvlJc w:val="left"/>
      <w:pPr>
        <w:ind w:left="360" w:hanging="360"/>
      </w:pPr>
      <w:rPr>
        <w:rFonts w:eastAsia="Courier New, monospace"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964B7"/>
    <w:multiLevelType w:val="hybridMultilevel"/>
    <w:tmpl w:val="28D27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B20F0"/>
    <w:multiLevelType w:val="hybridMultilevel"/>
    <w:tmpl w:val="A21E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D7F74"/>
    <w:multiLevelType w:val="hybridMultilevel"/>
    <w:tmpl w:val="B45238A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77E23"/>
    <w:multiLevelType w:val="hybridMultilevel"/>
    <w:tmpl w:val="BA76F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73312"/>
    <w:multiLevelType w:val="hybridMultilevel"/>
    <w:tmpl w:val="D6865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7"/>
  </w:num>
  <w:num w:numId="5">
    <w:abstractNumId w:val="13"/>
  </w:num>
  <w:num w:numId="6">
    <w:abstractNumId w:val="14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4"/>
  </w:num>
  <w:num w:numId="12">
    <w:abstractNumId w:val="12"/>
  </w:num>
  <w:num w:numId="13">
    <w:abstractNumId w:val="10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D8"/>
    <w:rsid w:val="00030111"/>
    <w:rsid w:val="000433E7"/>
    <w:rsid w:val="000452CD"/>
    <w:rsid w:val="00070002"/>
    <w:rsid w:val="00087B10"/>
    <w:rsid w:val="00094E88"/>
    <w:rsid w:val="000A5059"/>
    <w:rsid w:val="000C0266"/>
    <w:rsid w:val="000D2152"/>
    <w:rsid w:val="000E1A67"/>
    <w:rsid w:val="000F73B8"/>
    <w:rsid w:val="00110830"/>
    <w:rsid w:val="00114AC3"/>
    <w:rsid w:val="00116B5E"/>
    <w:rsid w:val="0012734F"/>
    <w:rsid w:val="001561BF"/>
    <w:rsid w:val="0017241F"/>
    <w:rsid w:val="00180F53"/>
    <w:rsid w:val="00194205"/>
    <w:rsid w:val="00195622"/>
    <w:rsid w:val="001B69E2"/>
    <w:rsid w:val="001D2420"/>
    <w:rsid w:val="00205C50"/>
    <w:rsid w:val="00206842"/>
    <w:rsid w:val="00215A3E"/>
    <w:rsid w:val="00222BF6"/>
    <w:rsid w:val="002379F8"/>
    <w:rsid w:val="00242BAB"/>
    <w:rsid w:val="00257314"/>
    <w:rsid w:val="002639F2"/>
    <w:rsid w:val="00266C57"/>
    <w:rsid w:val="002815FD"/>
    <w:rsid w:val="002970DB"/>
    <w:rsid w:val="002A5A5B"/>
    <w:rsid w:val="002D3928"/>
    <w:rsid w:val="002E2768"/>
    <w:rsid w:val="002F6C5D"/>
    <w:rsid w:val="002F720C"/>
    <w:rsid w:val="0031328D"/>
    <w:rsid w:val="00322E04"/>
    <w:rsid w:val="003377BA"/>
    <w:rsid w:val="003436B5"/>
    <w:rsid w:val="00357ABE"/>
    <w:rsid w:val="00380825"/>
    <w:rsid w:val="00391D6C"/>
    <w:rsid w:val="00394D64"/>
    <w:rsid w:val="003A159D"/>
    <w:rsid w:val="003A2317"/>
    <w:rsid w:val="003A500E"/>
    <w:rsid w:val="003B2515"/>
    <w:rsid w:val="003C479C"/>
    <w:rsid w:val="003C78D5"/>
    <w:rsid w:val="003E64A1"/>
    <w:rsid w:val="003F52D7"/>
    <w:rsid w:val="003F791B"/>
    <w:rsid w:val="0041483B"/>
    <w:rsid w:val="00430AFF"/>
    <w:rsid w:val="004310DB"/>
    <w:rsid w:val="00441C3D"/>
    <w:rsid w:val="00457C0B"/>
    <w:rsid w:val="00483BBE"/>
    <w:rsid w:val="00485F4F"/>
    <w:rsid w:val="004956FC"/>
    <w:rsid w:val="004B73C1"/>
    <w:rsid w:val="004C4C0D"/>
    <w:rsid w:val="004D5750"/>
    <w:rsid w:val="004F0A30"/>
    <w:rsid w:val="004F26B7"/>
    <w:rsid w:val="004F698C"/>
    <w:rsid w:val="00507082"/>
    <w:rsid w:val="00512B10"/>
    <w:rsid w:val="0052641F"/>
    <w:rsid w:val="00526923"/>
    <w:rsid w:val="0053043E"/>
    <w:rsid w:val="00563AEE"/>
    <w:rsid w:val="005756E3"/>
    <w:rsid w:val="005926C0"/>
    <w:rsid w:val="005A41B2"/>
    <w:rsid w:val="005F3979"/>
    <w:rsid w:val="00605AE9"/>
    <w:rsid w:val="00627987"/>
    <w:rsid w:val="0063469E"/>
    <w:rsid w:val="00652721"/>
    <w:rsid w:val="006610CB"/>
    <w:rsid w:val="00662969"/>
    <w:rsid w:val="00663D67"/>
    <w:rsid w:val="00677A96"/>
    <w:rsid w:val="006820A4"/>
    <w:rsid w:val="00687A65"/>
    <w:rsid w:val="00694431"/>
    <w:rsid w:val="006B5F7A"/>
    <w:rsid w:val="006C33F7"/>
    <w:rsid w:val="006D7C4F"/>
    <w:rsid w:val="006E290C"/>
    <w:rsid w:val="006F3A34"/>
    <w:rsid w:val="006F43BC"/>
    <w:rsid w:val="006F4E1B"/>
    <w:rsid w:val="0071119E"/>
    <w:rsid w:val="0071728D"/>
    <w:rsid w:val="00730634"/>
    <w:rsid w:val="00733F7F"/>
    <w:rsid w:val="00741D4B"/>
    <w:rsid w:val="00746B0A"/>
    <w:rsid w:val="00747C3A"/>
    <w:rsid w:val="00755EC0"/>
    <w:rsid w:val="00767C3F"/>
    <w:rsid w:val="007849D2"/>
    <w:rsid w:val="007851AC"/>
    <w:rsid w:val="00796A33"/>
    <w:rsid w:val="007B09B4"/>
    <w:rsid w:val="007B4D0E"/>
    <w:rsid w:val="007C412C"/>
    <w:rsid w:val="007D7D4F"/>
    <w:rsid w:val="007D7FE9"/>
    <w:rsid w:val="007F1F23"/>
    <w:rsid w:val="00812FE3"/>
    <w:rsid w:val="00815327"/>
    <w:rsid w:val="008243A5"/>
    <w:rsid w:val="00833390"/>
    <w:rsid w:val="0083368C"/>
    <w:rsid w:val="00833F6C"/>
    <w:rsid w:val="0084455A"/>
    <w:rsid w:val="00852FDE"/>
    <w:rsid w:val="00875A3A"/>
    <w:rsid w:val="008840AC"/>
    <w:rsid w:val="008903F8"/>
    <w:rsid w:val="008A782D"/>
    <w:rsid w:val="008B0A22"/>
    <w:rsid w:val="008B4750"/>
    <w:rsid w:val="008D4AAC"/>
    <w:rsid w:val="008F03D9"/>
    <w:rsid w:val="008F570C"/>
    <w:rsid w:val="008F5FC9"/>
    <w:rsid w:val="00914797"/>
    <w:rsid w:val="00920C72"/>
    <w:rsid w:val="00925F80"/>
    <w:rsid w:val="00943D59"/>
    <w:rsid w:val="009520D0"/>
    <w:rsid w:val="009545B6"/>
    <w:rsid w:val="00972B9C"/>
    <w:rsid w:val="00976084"/>
    <w:rsid w:val="009A3566"/>
    <w:rsid w:val="009C5839"/>
    <w:rsid w:val="009D3468"/>
    <w:rsid w:val="009E1C75"/>
    <w:rsid w:val="009E399B"/>
    <w:rsid w:val="009F5E64"/>
    <w:rsid w:val="009F6081"/>
    <w:rsid w:val="00A10599"/>
    <w:rsid w:val="00A20B16"/>
    <w:rsid w:val="00A32A77"/>
    <w:rsid w:val="00A34D79"/>
    <w:rsid w:val="00A36967"/>
    <w:rsid w:val="00A45F84"/>
    <w:rsid w:val="00A64F94"/>
    <w:rsid w:val="00A6534B"/>
    <w:rsid w:val="00A83FD8"/>
    <w:rsid w:val="00A92587"/>
    <w:rsid w:val="00A9579E"/>
    <w:rsid w:val="00AC62B2"/>
    <w:rsid w:val="00AC678F"/>
    <w:rsid w:val="00AD6E5C"/>
    <w:rsid w:val="00AF0FFB"/>
    <w:rsid w:val="00AF3C71"/>
    <w:rsid w:val="00B06970"/>
    <w:rsid w:val="00B20719"/>
    <w:rsid w:val="00B276A0"/>
    <w:rsid w:val="00B354ED"/>
    <w:rsid w:val="00B37CE9"/>
    <w:rsid w:val="00B4003C"/>
    <w:rsid w:val="00B44266"/>
    <w:rsid w:val="00B60E1C"/>
    <w:rsid w:val="00B64818"/>
    <w:rsid w:val="00B8736F"/>
    <w:rsid w:val="00BB2E14"/>
    <w:rsid w:val="00BC21EA"/>
    <w:rsid w:val="00BD6EA8"/>
    <w:rsid w:val="00C32CB6"/>
    <w:rsid w:val="00C3450C"/>
    <w:rsid w:val="00C5415D"/>
    <w:rsid w:val="00C55573"/>
    <w:rsid w:val="00C646E3"/>
    <w:rsid w:val="00C93B87"/>
    <w:rsid w:val="00C94AA5"/>
    <w:rsid w:val="00CA4887"/>
    <w:rsid w:val="00CC752F"/>
    <w:rsid w:val="00CD3AB0"/>
    <w:rsid w:val="00CD77F9"/>
    <w:rsid w:val="00CE6A72"/>
    <w:rsid w:val="00D07B3B"/>
    <w:rsid w:val="00D11FC3"/>
    <w:rsid w:val="00D12EDD"/>
    <w:rsid w:val="00D46A1E"/>
    <w:rsid w:val="00D46C36"/>
    <w:rsid w:val="00D54DD8"/>
    <w:rsid w:val="00D56376"/>
    <w:rsid w:val="00D627F7"/>
    <w:rsid w:val="00DA1D21"/>
    <w:rsid w:val="00DB6611"/>
    <w:rsid w:val="00DD0F14"/>
    <w:rsid w:val="00DE0BBF"/>
    <w:rsid w:val="00DE119E"/>
    <w:rsid w:val="00DE479C"/>
    <w:rsid w:val="00DF46D8"/>
    <w:rsid w:val="00DF5382"/>
    <w:rsid w:val="00E47973"/>
    <w:rsid w:val="00E50032"/>
    <w:rsid w:val="00E56165"/>
    <w:rsid w:val="00E64401"/>
    <w:rsid w:val="00E81648"/>
    <w:rsid w:val="00EA4AC7"/>
    <w:rsid w:val="00EA5547"/>
    <w:rsid w:val="00ED72DA"/>
    <w:rsid w:val="00F05D1D"/>
    <w:rsid w:val="00F10F40"/>
    <w:rsid w:val="00F1385F"/>
    <w:rsid w:val="00F172A8"/>
    <w:rsid w:val="00F53BBB"/>
    <w:rsid w:val="00F55098"/>
    <w:rsid w:val="00F813FE"/>
    <w:rsid w:val="00F8539B"/>
    <w:rsid w:val="00FA3991"/>
    <w:rsid w:val="00FA7347"/>
    <w:rsid w:val="00FB28FC"/>
    <w:rsid w:val="00FD3C95"/>
    <w:rsid w:val="00FE150A"/>
    <w:rsid w:val="00FF61C6"/>
    <w:rsid w:val="00FF6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4E96F"/>
  <w15:docId w15:val="{3650BC3D-476A-4F94-906D-12942A1B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319"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FF6319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rsid w:val="00FF6319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F6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F6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3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3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3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3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3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rsid w:val="00FF631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sid w:val="00FF6319"/>
    <w:rPr>
      <w:kern w:val="20"/>
    </w:rPr>
  </w:style>
  <w:style w:type="paragraph" w:customStyle="1" w:styleId="ResumeText">
    <w:name w:val="Resume Text"/>
    <w:basedOn w:val="Normal"/>
    <w:qFormat/>
    <w:rsid w:val="00FF6319"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sid w:val="00FF6319"/>
    <w:rPr>
      <w:color w:val="808080"/>
    </w:rPr>
  </w:style>
  <w:style w:type="table" w:styleId="TableGrid">
    <w:name w:val="Table Grid"/>
    <w:basedOn w:val="TableNormal"/>
    <w:uiPriority w:val="59"/>
    <w:rsid w:val="00FF6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F6319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319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319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319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31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319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319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rsid w:val="00FF631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rsid w:val="00FF631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FF6319"/>
    <w:rPr>
      <w:color w:val="418AB3" w:themeColor="accent1"/>
    </w:rPr>
  </w:style>
  <w:style w:type="paragraph" w:customStyle="1" w:styleId="ContactInfo">
    <w:name w:val="Contact Info"/>
    <w:basedOn w:val="Normal"/>
    <w:qFormat/>
    <w:rsid w:val="00FF6319"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FF6319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631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319"/>
    <w:rPr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sid w:val="00A83FD8"/>
    <w:rPr>
      <w:rFonts w:asciiTheme="majorHAnsi" w:eastAsiaTheme="majorEastAsia" w:hAnsiTheme="majorHAnsi" w:cstheme="majorBidi"/>
      <w:caps/>
      <w:color w:val="418AB3" w:themeColor="accent1"/>
      <w:kern w:val="20"/>
      <w:sz w:val="21"/>
      <w:szCs w:val="21"/>
    </w:rPr>
  </w:style>
  <w:style w:type="table" w:customStyle="1" w:styleId="TableGridLight1">
    <w:name w:val="Table Grid Light1"/>
    <w:basedOn w:val="TableNormal"/>
    <w:uiPriority w:val="45"/>
    <w:rsid w:val="00B276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481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18"/>
    <w:rPr>
      <w:rFonts w:ascii="Tahoma" w:hAnsi="Tahoma" w:cs="Tahoma"/>
      <w:kern w:val="20"/>
      <w:sz w:val="16"/>
      <w:szCs w:val="16"/>
    </w:rPr>
  </w:style>
  <w:style w:type="table" w:styleId="TableGridLight">
    <w:name w:val="Grid Table Light"/>
    <w:basedOn w:val="TableNormal"/>
    <w:uiPriority w:val="40"/>
    <w:rsid w:val="0024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4956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750"/>
    <w:rPr>
      <w:color w:val="F59E00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5750"/>
    <w:rPr>
      <w:color w:val="605E5C"/>
      <w:shd w:val="clear" w:color="auto" w:fill="E1DFDD"/>
    </w:rPr>
  </w:style>
  <w:style w:type="table" w:customStyle="1" w:styleId="TableGrid0">
    <w:name w:val="TableGrid"/>
    <w:rsid w:val="009E1C75"/>
    <w:pPr>
      <w:spacing w:before="0" w:after="0" w:line="240" w:lineRule="auto"/>
    </w:pPr>
    <w:rPr>
      <w:color w:val="auto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3684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60EA02474F473094161357D83BA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47E25-0F92-45D5-A33A-CA1E35F473EB}"/>
      </w:docPartPr>
      <w:docPartBody>
        <w:p w:rsidR="00B05584" w:rsidRDefault="004F1413">
          <w:pPr>
            <w:pStyle w:val="6260EA02474F473094161357D83BA2D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, monospac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7BCA"/>
    <w:rsid w:val="000267AA"/>
    <w:rsid w:val="001060DC"/>
    <w:rsid w:val="00175A17"/>
    <w:rsid w:val="001D5C7D"/>
    <w:rsid w:val="002700D8"/>
    <w:rsid w:val="00293DE5"/>
    <w:rsid w:val="00311FD7"/>
    <w:rsid w:val="00340530"/>
    <w:rsid w:val="00417BCA"/>
    <w:rsid w:val="0042261B"/>
    <w:rsid w:val="004B46A5"/>
    <w:rsid w:val="004C7AF9"/>
    <w:rsid w:val="004F1413"/>
    <w:rsid w:val="005559F3"/>
    <w:rsid w:val="005E750B"/>
    <w:rsid w:val="00673367"/>
    <w:rsid w:val="008179AE"/>
    <w:rsid w:val="00841AAD"/>
    <w:rsid w:val="008A3279"/>
    <w:rsid w:val="008C33C1"/>
    <w:rsid w:val="00914979"/>
    <w:rsid w:val="009E6EF8"/>
    <w:rsid w:val="00B05584"/>
    <w:rsid w:val="00BA1925"/>
    <w:rsid w:val="00BC563C"/>
    <w:rsid w:val="00CB20B0"/>
    <w:rsid w:val="00CF6BD0"/>
    <w:rsid w:val="00DA5E4B"/>
    <w:rsid w:val="00ED4550"/>
    <w:rsid w:val="00F765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8AB21F114844ABA48EBCEA20CD98D8">
    <w:name w:val="2B8AB21F114844ABA48EBCEA20CD98D8"/>
    <w:rsid w:val="00B05584"/>
  </w:style>
  <w:style w:type="paragraph" w:customStyle="1" w:styleId="9E6A224FA5214B77B4B8F4DE4EB77165">
    <w:name w:val="9E6A224FA5214B77B4B8F4DE4EB77165"/>
    <w:rsid w:val="00B05584"/>
  </w:style>
  <w:style w:type="paragraph" w:customStyle="1" w:styleId="B0D5FFF883C34DECB71F74AD4EB17D8F">
    <w:name w:val="B0D5FFF883C34DECB71F74AD4EB17D8F"/>
    <w:rsid w:val="00B05584"/>
  </w:style>
  <w:style w:type="paragraph" w:customStyle="1" w:styleId="75203047D35E45CA81F9BEC028FF18FB">
    <w:name w:val="75203047D35E45CA81F9BEC028FF18FB"/>
    <w:rsid w:val="00B05584"/>
  </w:style>
  <w:style w:type="character" w:styleId="Emphasis">
    <w:name w:val="Emphasis"/>
    <w:basedOn w:val="DefaultParagraphFont"/>
    <w:unhideWhenUsed/>
    <w:qFormat/>
    <w:rsid w:val="00B05584"/>
    <w:rPr>
      <w:color w:val="5B9BD5" w:themeColor="accent1"/>
    </w:rPr>
  </w:style>
  <w:style w:type="paragraph" w:customStyle="1" w:styleId="6FA9B4FED3F04171BFCC90BAF35FB52E">
    <w:name w:val="6FA9B4FED3F04171BFCC90BAF35FB52E"/>
    <w:rsid w:val="00B05584"/>
  </w:style>
  <w:style w:type="character" w:styleId="PlaceholderText">
    <w:name w:val="Placeholder Text"/>
    <w:basedOn w:val="DefaultParagraphFont"/>
    <w:uiPriority w:val="99"/>
    <w:semiHidden/>
    <w:rsid w:val="00417BCA"/>
    <w:rPr>
      <w:color w:val="808080"/>
    </w:rPr>
  </w:style>
  <w:style w:type="paragraph" w:customStyle="1" w:styleId="6260EA02474F473094161357D83BA2D1">
    <w:name w:val="6260EA02474F473094161357D83BA2D1"/>
    <w:rsid w:val="00B05584"/>
  </w:style>
  <w:style w:type="paragraph" w:customStyle="1" w:styleId="BD13A6FCA00446BFAC51C5B30DB0146B">
    <w:name w:val="BD13A6FCA00446BFAC51C5B30DB0146B"/>
    <w:rsid w:val="00B05584"/>
  </w:style>
  <w:style w:type="paragraph" w:customStyle="1" w:styleId="957AB6A2DC054AB992C68720D7DAC7F3">
    <w:name w:val="957AB6A2DC054AB992C68720D7DAC7F3"/>
    <w:rsid w:val="00B05584"/>
  </w:style>
  <w:style w:type="paragraph" w:customStyle="1" w:styleId="CEDA203E0EE54288894CE4CEFE58D587">
    <w:name w:val="CEDA203E0EE54288894CE4CEFE58D587"/>
    <w:rsid w:val="00B05584"/>
  </w:style>
  <w:style w:type="paragraph" w:customStyle="1" w:styleId="7866355EA3404F2C803210E14477B0C9">
    <w:name w:val="7866355EA3404F2C803210E14477B0C9"/>
    <w:rsid w:val="00B05584"/>
  </w:style>
  <w:style w:type="paragraph" w:customStyle="1" w:styleId="FB8CD88D5109442B8CB51ED2D5132015">
    <w:name w:val="FB8CD88D5109442B8CB51ED2D5132015"/>
    <w:rsid w:val="00B05584"/>
  </w:style>
  <w:style w:type="paragraph" w:customStyle="1" w:styleId="EBE36BA399E94D5FAAB554D3148F1E63">
    <w:name w:val="EBE36BA399E94D5FAAB554D3148F1E63"/>
    <w:rsid w:val="00B05584"/>
  </w:style>
  <w:style w:type="paragraph" w:customStyle="1" w:styleId="F491C0832CDD418E949A31E82F478098">
    <w:name w:val="F491C0832CDD418E949A31E82F478098"/>
    <w:rsid w:val="00B05584"/>
  </w:style>
  <w:style w:type="paragraph" w:customStyle="1" w:styleId="AC267625F1C640F9AE8A465EFEC1548B">
    <w:name w:val="AC267625F1C640F9AE8A465EFEC1548B"/>
    <w:rsid w:val="00B05584"/>
  </w:style>
  <w:style w:type="paragraph" w:customStyle="1" w:styleId="565C1117A2E049BC84B6E5A15844F4F5">
    <w:name w:val="565C1117A2E049BC84B6E5A15844F4F5"/>
    <w:rsid w:val="00B05584"/>
  </w:style>
  <w:style w:type="paragraph" w:customStyle="1" w:styleId="E44344EF97754026B0C5BA4F3EE7C116">
    <w:name w:val="E44344EF97754026B0C5BA4F3EE7C116"/>
    <w:rsid w:val="00B05584"/>
  </w:style>
  <w:style w:type="paragraph" w:customStyle="1" w:styleId="0CD4439DC0BA420CB7A71CFC81DBA978">
    <w:name w:val="0CD4439DC0BA420CB7A71CFC81DBA978"/>
    <w:rsid w:val="00B05584"/>
  </w:style>
  <w:style w:type="paragraph" w:customStyle="1" w:styleId="A70464C7425349FD9BAFB820C49B71BB">
    <w:name w:val="A70464C7425349FD9BAFB820C49B71BB"/>
    <w:rsid w:val="00B05584"/>
  </w:style>
  <w:style w:type="paragraph" w:customStyle="1" w:styleId="B27EC9BF7F554DF2BEFB53B2380F6A8F">
    <w:name w:val="B27EC9BF7F554DF2BEFB53B2380F6A8F"/>
    <w:rsid w:val="00B05584"/>
  </w:style>
  <w:style w:type="paragraph" w:customStyle="1" w:styleId="3E85AAFCAEA24B8F8D74A6083D0B93D5">
    <w:name w:val="3E85AAFCAEA24B8F8D74A6083D0B93D5"/>
    <w:rsid w:val="00417BCA"/>
  </w:style>
  <w:style w:type="paragraph" w:customStyle="1" w:styleId="38A58F786D7B4E5281430DA27F685308">
    <w:name w:val="38A58F786D7B4E5281430DA27F685308"/>
    <w:rsid w:val="00417BCA"/>
  </w:style>
  <w:style w:type="paragraph" w:customStyle="1" w:styleId="4A41A2FE14694E42884243B2D2888B4D">
    <w:name w:val="4A41A2FE14694E42884243B2D2888B4D"/>
    <w:rsid w:val="00417BCA"/>
  </w:style>
  <w:style w:type="paragraph" w:customStyle="1" w:styleId="0EB32311931749008A512AE6864B751B">
    <w:name w:val="0EB32311931749008A512AE6864B751B"/>
    <w:rsid w:val="00417BCA"/>
  </w:style>
  <w:style w:type="paragraph" w:customStyle="1" w:styleId="060AB2D32B0C4EA4B0DD464AE8FF79B7">
    <w:name w:val="060AB2D32B0C4EA4B0DD464AE8FF79B7"/>
    <w:rsid w:val="00417BCA"/>
  </w:style>
  <w:style w:type="paragraph" w:customStyle="1" w:styleId="D407682995E14D309F7A6B3B368A07D3">
    <w:name w:val="D407682995E14D309F7A6B3B368A07D3"/>
    <w:rsid w:val="00417BCA"/>
  </w:style>
  <w:style w:type="paragraph" w:customStyle="1" w:styleId="92B5962ECB124756B60EACD1F43A0060">
    <w:name w:val="92B5962ECB124756B60EACD1F43A0060"/>
    <w:rsid w:val="00417BCA"/>
  </w:style>
  <w:style w:type="paragraph" w:customStyle="1" w:styleId="1D69FB7349584DC19BB7C8AF88D9C938">
    <w:name w:val="1D69FB7349584DC19BB7C8AF88D9C938"/>
    <w:rsid w:val="00417BCA"/>
  </w:style>
  <w:style w:type="paragraph" w:customStyle="1" w:styleId="D7DB1BF4626241098022139A3FDBD63C">
    <w:name w:val="D7DB1BF4626241098022139A3FDBD63C"/>
    <w:rsid w:val="00417BCA"/>
  </w:style>
  <w:style w:type="paragraph" w:customStyle="1" w:styleId="CAC92672EC004A72A3F1E1DF4C679B73">
    <w:name w:val="CAC92672EC004A72A3F1E1DF4C679B73"/>
    <w:rsid w:val="00417BCA"/>
  </w:style>
  <w:style w:type="paragraph" w:customStyle="1" w:styleId="39EDD6C91BD14E50B9798232F440911C">
    <w:name w:val="39EDD6C91BD14E50B9798232F440911C"/>
    <w:rsid w:val="00417BCA"/>
  </w:style>
  <w:style w:type="paragraph" w:customStyle="1" w:styleId="3EBDB1CB731048B3B2D90C24F367BAFB">
    <w:name w:val="3EBDB1CB731048B3B2D90C24F367BAFB"/>
    <w:rsid w:val="00417BCA"/>
  </w:style>
  <w:style w:type="paragraph" w:customStyle="1" w:styleId="A4C499D159DB420AA1ECEF93D31AD7C3">
    <w:name w:val="A4C499D159DB420AA1ECEF93D31AD7C3"/>
    <w:rsid w:val="00417BCA"/>
  </w:style>
  <w:style w:type="paragraph" w:customStyle="1" w:styleId="3662DA36D156490C8E96CD92E793A8CD">
    <w:name w:val="3662DA36D156490C8E96CD92E793A8CD"/>
    <w:rsid w:val="00417BCA"/>
  </w:style>
  <w:style w:type="paragraph" w:customStyle="1" w:styleId="566FB6DB2FDF40099FB69E46A76B8338">
    <w:name w:val="566FB6DB2FDF40099FB69E46A76B8338"/>
    <w:rsid w:val="00417BCA"/>
  </w:style>
  <w:style w:type="paragraph" w:customStyle="1" w:styleId="DFEEA32050094849963ACE36E5C2E2D6">
    <w:name w:val="DFEEA32050094849963ACE36E5C2E2D6"/>
    <w:rsid w:val="00417BCA"/>
  </w:style>
  <w:style w:type="paragraph" w:customStyle="1" w:styleId="4CF7B09EA668480F81A4DAE9BF57E017">
    <w:name w:val="4CF7B09EA668480F81A4DAE9BF57E017"/>
    <w:rsid w:val="00417BCA"/>
  </w:style>
  <w:style w:type="paragraph" w:customStyle="1" w:styleId="8894074A583B4DF886A6AC5945F00A81">
    <w:name w:val="8894074A583B4DF886A6AC5945F00A81"/>
    <w:rsid w:val="00417BCA"/>
  </w:style>
  <w:style w:type="paragraph" w:customStyle="1" w:styleId="A46351A440D443099F95B114EE40CECA">
    <w:name w:val="A46351A440D443099F95B114EE40CECA"/>
    <w:rsid w:val="00417BCA"/>
  </w:style>
  <w:style w:type="paragraph" w:customStyle="1" w:styleId="B4BE423A64D4463F8501E19F2C39E941">
    <w:name w:val="B4BE423A64D4463F8501E19F2C39E941"/>
    <w:rsid w:val="00417BCA"/>
  </w:style>
  <w:style w:type="paragraph" w:customStyle="1" w:styleId="68047C2A7EC245FCA70E04CCCA3F5CFD">
    <w:name w:val="68047C2A7EC245FCA70E04CCCA3F5CFD"/>
    <w:rsid w:val="00417BCA"/>
  </w:style>
  <w:style w:type="paragraph" w:customStyle="1" w:styleId="2A2C69BF130142E49B8D5A0ABDA7251F">
    <w:name w:val="2A2C69BF130142E49B8D5A0ABDA7251F"/>
    <w:rsid w:val="00417BCA"/>
  </w:style>
  <w:style w:type="paragraph" w:customStyle="1" w:styleId="B5B05E7D73774CA29E22CD65EA65B803">
    <w:name w:val="B5B05E7D73774CA29E22CD65EA65B803"/>
    <w:rsid w:val="00417BCA"/>
  </w:style>
  <w:style w:type="paragraph" w:customStyle="1" w:styleId="3A9E132BADDD4D3FA4DF8E4A056A8B35">
    <w:name w:val="3A9E132BADDD4D3FA4DF8E4A056A8B35"/>
    <w:rsid w:val="00417BCA"/>
  </w:style>
  <w:style w:type="paragraph" w:customStyle="1" w:styleId="E92E803CA1BD42A2B2C57F35FE38B775">
    <w:name w:val="E92E803CA1BD42A2B2C57F35FE38B775"/>
    <w:rsid w:val="00417BCA"/>
  </w:style>
  <w:style w:type="paragraph" w:customStyle="1" w:styleId="F1CB40EA152245A5A6E1508E23D4E0ED">
    <w:name w:val="F1CB40EA152245A5A6E1508E23D4E0ED"/>
    <w:rsid w:val="00417BCA"/>
  </w:style>
  <w:style w:type="paragraph" w:customStyle="1" w:styleId="FBFA1543F9AA415BB50D7655BCC66FF3">
    <w:name w:val="FBFA1543F9AA415BB50D7655BCC66FF3"/>
    <w:rsid w:val="00417BCA"/>
  </w:style>
  <w:style w:type="paragraph" w:customStyle="1" w:styleId="0B9493866BEB47AF8DB436B8F8F28D08">
    <w:name w:val="0B9493866BEB47AF8DB436B8F8F28D08"/>
    <w:rsid w:val="00417BCA"/>
  </w:style>
  <w:style w:type="paragraph" w:customStyle="1" w:styleId="E2FA2499CF214C98A96D0898552B6638">
    <w:name w:val="E2FA2499CF214C98A96D0898552B6638"/>
    <w:rsid w:val="00417BCA"/>
  </w:style>
  <w:style w:type="paragraph" w:customStyle="1" w:styleId="1943C35B50224135A264DF2402F17605">
    <w:name w:val="1943C35B50224135A264DF2402F17605"/>
    <w:rsid w:val="00417BCA"/>
  </w:style>
  <w:style w:type="paragraph" w:customStyle="1" w:styleId="6C5E58A1B7B94D99A29F8FD40F3F82B2">
    <w:name w:val="6C5E58A1B7B94D99A29F8FD40F3F82B2"/>
    <w:rsid w:val="00417BCA"/>
  </w:style>
  <w:style w:type="paragraph" w:customStyle="1" w:styleId="8C3EE0706CFE45BE8BCF00993246D5B3">
    <w:name w:val="8C3EE0706CFE45BE8BCF00993246D5B3"/>
    <w:rsid w:val="00417BCA"/>
  </w:style>
  <w:style w:type="paragraph" w:customStyle="1" w:styleId="16B1E6C87CB74CB5B5EC18F14A09FCD7">
    <w:name w:val="16B1E6C87CB74CB5B5EC18F14A09FCD7"/>
    <w:rsid w:val="00417BCA"/>
  </w:style>
  <w:style w:type="paragraph" w:customStyle="1" w:styleId="3CE71CB355C945C0BAB3E856A1F50824">
    <w:name w:val="3CE71CB355C945C0BAB3E856A1F50824"/>
    <w:rsid w:val="00417BCA"/>
  </w:style>
  <w:style w:type="paragraph" w:customStyle="1" w:styleId="7DCEADD4E5C34A7DB034E07764F183A1">
    <w:name w:val="7DCEADD4E5C34A7DB034E07764F183A1"/>
    <w:rsid w:val="00417BCA"/>
  </w:style>
  <w:style w:type="paragraph" w:customStyle="1" w:styleId="424CCCA64A5D4F2D9C6F615289A61B04">
    <w:name w:val="424CCCA64A5D4F2D9C6F615289A61B04"/>
    <w:rsid w:val="00417BCA"/>
  </w:style>
  <w:style w:type="paragraph" w:customStyle="1" w:styleId="D646CE4EF4AD486A927BDFD1A80F8B61">
    <w:name w:val="D646CE4EF4AD486A927BDFD1A80F8B61"/>
    <w:rsid w:val="00417BCA"/>
  </w:style>
  <w:style w:type="paragraph" w:customStyle="1" w:styleId="A9FEE53AEB224467803EA95CBAAA6BF9">
    <w:name w:val="A9FEE53AEB224467803EA95CBAAA6BF9"/>
    <w:rsid w:val="00417BCA"/>
  </w:style>
  <w:style w:type="paragraph" w:customStyle="1" w:styleId="613BA29D76BF4B598530982DF7F8F02C">
    <w:name w:val="613BA29D76BF4B598530982DF7F8F02C"/>
    <w:rsid w:val="00417BCA"/>
  </w:style>
  <w:style w:type="paragraph" w:customStyle="1" w:styleId="68AA9F8C8B2748658FEBF33E342454E7">
    <w:name w:val="68AA9F8C8B2748658FEBF33E342454E7"/>
    <w:rsid w:val="00417BCA"/>
  </w:style>
  <w:style w:type="paragraph" w:customStyle="1" w:styleId="6391385A779A4A508E5402AD4D8A56AC">
    <w:name w:val="6391385A779A4A508E5402AD4D8A56AC"/>
    <w:rsid w:val="00417BCA"/>
  </w:style>
  <w:style w:type="paragraph" w:customStyle="1" w:styleId="FB770E195CE341DF9CF0AE2CC38118F6">
    <w:name w:val="FB770E195CE341DF9CF0AE2CC38118F6"/>
    <w:rsid w:val="00417BCA"/>
  </w:style>
  <w:style w:type="paragraph" w:customStyle="1" w:styleId="95AD8BF8771341948B467EEDCCBB0660">
    <w:name w:val="95AD8BF8771341948B467EEDCCBB0660"/>
    <w:rsid w:val="00417BCA"/>
  </w:style>
  <w:style w:type="paragraph" w:customStyle="1" w:styleId="DE6A37216FB74230AA1C307908AA4571">
    <w:name w:val="DE6A37216FB74230AA1C307908AA4571"/>
    <w:rsid w:val="00417BCA"/>
  </w:style>
  <w:style w:type="paragraph" w:customStyle="1" w:styleId="3FCF9DCB628E4D1691EB68170C364E1B">
    <w:name w:val="3FCF9DCB628E4D1691EB68170C364E1B"/>
    <w:rsid w:val="00417BCA"/>
  </w:style>
  <w:style w:type="paragraph" w:customStyle="1" w:styleId="66249F271EBA43858D11332156D3C2F3">
    <w:name w:val="66249F271EBA43858D11332156D3C2F3"/>
    <w:rsid w:val="00417BCA"/>
  </w:style>
  <w:style w:type="paragraph" w:customStyle="1" w:styleId="B7A26F6647AB43A0ADEE57356AD80C52">
    <w:name w:val="B7A26F6647AB43A0ADEE57356AD80C52"/>
    <w:rsid w:val="00417BCA"/>
  </w:style>
  <w:style w:type="paragraph" w:customStyle="1" w:styleId="B657ACB1F34A490F84A9B09F46DC7846">
    <w:name w:val="B657ACB1F34A490F84A9B09F46DC7846"/>
    <w:rsid w:val="00417BCA"/>
  </w:style>
  <w:style w:type="paragraph" w:customStyle="1" w:styleId="D93F7BBD00894CE98FE37A74A2C12B67">
    <w:name w:val="D93F7BBD00894CE98FE37A74A2C12B67"/>
    <w:rsid w:val="00417BCA"/>
  </w:style>
  <w:style w:type="paragraph" w:customStyle="1" w:styleId="E1D80FF2D5BA4BFB89D7A6E1E34D2BCB">
    <w:name w:val="E1D80FF2D5BA4BFB89D7A6E1E34D2BCB"/>
    <w:rsid w:val="00417BCA"/>
  </w:style>
  <w:style w:type="paragraph" w:customStyle="1" w:styleId="6FE14E72595B48028D431F08DCBC9806">
    <w:name w:val="6FE14E72595B48028D431F08DCBC9806"/>
    <w:rsid w:val="00417BCA"/>
  </w:style>
  <w:style w:type="paragraph" w:customStyle="1" w:styleId="4F886858D5B14D818FA2B3218CFFE6EE">
    <w:name w:val="4F886858D5B14D818FA2B3218CFFE6EE"/>
    <w:rsid w:val="00417BCA"/>
  </w:style>
  <w:style w:type="paragraph" w:customStyle="1" w:styleId="F5D23EB82626496FAD647B206DCC0B99">
    <w:name w:val="F5D23EB82626496FAD647B206DCC0B99"/>
    <w:rsid w:val="00417BCA"/>
  </w:style>
  <w:style w:type="paragraph" w:customStyle="1" w:styleId="167689B4B5454B07A2A07F91DD154D43">
    <w:name w:val="167689B4B5454B07A2A07F91DD154D43"/>
    <w:rsid w:val="00417BCA"/>
  </w:style>
  <w:style w:type="paragraph" w:customStyle="1" w:styleId="BBB1DC3242D64BB38120DEA53FD5EF09">
    <w:name w:val="BBB1DC3242D64BB38120DEA53FD5EF09"/>
    <w:rsid w:val="00417BCA"/>
  </w:style>
  <w:style w:type="paragraph" w:customStyle="1" w:styleId="C49716C37572423A94447EB0EDFB7701">
    <w:name w:val="C49716C37572423A94447EB0EDFB7701"/>
    <w:rsid w:val="00417BCA"/>
  </w:style>
  <w:style w:type="paragraph" w:customStyle="1" w:styleId="B08DBB4A1FD34694A1FCF1A1EC02A449">
    <w:name w:val="B08DBB4A1FD34694A1FCF1A1EC02A449"/>
    <w:rsid w:val="00417BCA"/>
  </w:style>
  <w:style w:type="paragraph" w:customStyle="1" w:styleId="E07A6838B4254D06B432F5AEBCD129A8">
    <w:name w:val="E07A6838B4254D06B432F5AEBCD129A8"/>
    <w:rsid w:val="00417BCA"/>
  </w:style>
  <w:style w:type="paragraph" w:customStyle="1" w:styleId="91D20380F9B6450F913DF23852571CF3">
    <w:name w:val="91D20380F9B6450F913DF23852571CF3"/>
    <w:rsid w:val="00417BCA"/>
  </w:style>
  <w:style w:type="paragraph" w:customStyle="1" w:styleId="E9326F0A51054690A5E4BA182CD9EC4E">
    <w:name w:val="E9326F0A51054690A5E4BA182CD9EC4E"/>
    <w:rsid w:val="00417BCA"/>
  </w:style>
  <w:style w:type="paragraph" w:customStyle="1" w:styleId="AA5CDC6ED97742DFA8EA127BCB4E2759">
    <w:name w:val="AA5CDC6ED97742DFA8EA127BCB4E2759"/>
    <w:rsid w:val="00417BCA"/>
  </w:style>
  <w:style w:type="paragraph" w:customStyle="1" w:styleId="0902F38EE43C4771B1ECC08A41AF3BDE">
    <w:name w:val="0902F38EE43C4771B1ECC08A41AF3BDE"/>
    <w:rsid w:val="00417BCA"/>
  </w:style>
  <w:style w:type="paragraph" w:customStyle="1" w:styleId="EDB32CA8FBA8423B9386868C31F1A962">
    <w:name w:val="EDB32CA8FBA8423B9386868C31F1A962"/>
    <w:rsid w:val="00417BCA"/>
  </w:style>
  <w:style w:type="paragraph" w:customStyle="1" w:styleId="272B0E5E41494345A6B95559BE54B6CA">
    <w:name w:val="272B0E5E41494345A6B95559BE54B6CA"/>
    <w:rsid w:val="0042261B"/>
    <w:pPr>
      <w:spacing w:after="200" w:line="276" w:lineRule="auto"/>
    </w:pPr>
    <w:rPr>
      <w:lang w:val="en-IN" w:eastAsia="en-IN"/>
    </w:rPr>
  </w:style>
  <w:style w:type="paragraph" w:customStyle="1" w:styleId="921CD3D1630D4D96A719250FD8F6554A">
    <w:name w:val="921CD3D1630D4D96A719250FD8F6554A"/>
    <w:rsid w:val="0042261B"/>
    <w:pPr>
      <w:spacing w:after="200" w:line="276" w:lineRule="auto"/>
    </w:pPr>
    <w:rPr>
      <w:lang w:val="en-IN" w:eastAsia="en-IN"/>
    </w:rPr>
  </w:style>
  <w:style w:type="paragraph" w:customStyle="1" w:styleId="077B0FD60E45450A995A2C2776D49E6D">
    <w:name w:val="077B0FD60E45450A995A2C2776D49E6D"/>
    <w:rsid w:val="00175A17"/>
    <w:rPr>
      <w:lang w:val="en-IN" w:eastAsia="en-IN"/>
    </w:rPr>
  </w:style>
  <w:style w:type="paragraph" w:customStyle="1" w:styleId="5D56CD39ED254B7090A65AD5CB2EEAB6">
    <w:name w:val="5D56CD39ED254B7090A65AD5CB2EEAB6"/>
    <w:rsid w:val="00175A17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H.No:13/46c, Muttom</CompanyAddress>
  <CompanyPhone>(+91-9600813033)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E9671-6CC4-4973-920C-BAC18C16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187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PAVITHRA Eswaramoorthi</dc:creator>
  <cp:keywords>Alias: 503684</cp:keywords>
  <cp:lastModifiedBy>Eswaramoorthi, Pavithra (Cognizant)</cp:lastModifiedBy>
  <cp:revision>26</cp:revision>
  <cp:lastPrinted>2021-07-16T14:49:00Z</cp:lastPrinted>
  <dcterms:created xsi:type="dcterms:W3CDTF">2021-08-09T11:40:00Z</dcterms:created>
  <dcterms:modified xsi:type="dcterms:W3CDTF">2021-08-09T14:48:00Z</dcterms:modified>
  <cp:category>Kanyakumari district, Tamilnadu-629202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